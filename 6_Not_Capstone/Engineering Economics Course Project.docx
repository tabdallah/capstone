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CC5972" w14:textId="77777777" w:rsidR="00C6554A" w:rsidRPr="008B5277" w:rsidRDefault="00B41EF9" w:rsidP="00C6554A">
      <w:pPr>
        <w:pStyle w:val="Photo"/>
      </w:pPr>
      <w:bookmarkStart w:id="0" w:name="_Toc321147149"/>
      <w:bookmarkStart w:id="1" w:name="_Toc318188227"/>
      <w:bookmarkStart w:id="2" w:name="_Toc318188327"/>
      <w:bookmarkStart w:id="3" w:name="_Toc318189312"/>
      <w:bookmarkStart w:id="4" w:name="_Toc321147011"/>
      <w:r>
        <w:rPr>
          <w:noProof/>
        </w:rPr>
        <w:drawing>
          <wp:inline distT="0" distB="0" distL="0" distR="0" wp14:anchorId="0EF16ECD" wp14:editId="5F346A7D">
            <wp:extent cx="5486400" cy="2742910"/>
            <wp:effectExtent l="0" t="0" r="0" b="635"/>
            <wp:docPr id="1" name="Picture 1" descr="Image result for emi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emission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2742910"/>
                    </a:xfrm>
                    <a:prstGeom prst="rect">
                      <a:avLst/>
                    </a:prstGeom>
                    <a:noFill/>
                    <a:ln>
                      <a:noFill/>
                    </a:ln>
                  </pic:spPr>
                </pic:pic>
              </a:graphicData>
            </a:graphic>
          </wp:inline>
        </w:drawing>
      </w:r>
    </w:p>
    <w:bookmarkEnd w:id="0"/>
    <w:bookmarkEnd w:id="1"/>
    <w:bookmarkEnd w:id="2"/>
    <w:bookmarkEnd w:id="3"/>
    <w:bookmarkEnd w:id="4"/>
    <w:p w14:paraId="419044ED" w14:textId="77777777" w:rsidR="00C6554A" w:rsidRPr="00B41EF9" w:rsidRDefault="00B41EF9" w:rsidP="00C6554A">
      <w:pPr>
        <w:pStyle w:val="Title"/>
        <w:rPr>
          <w:sz w:val="50"/>
          <w:szCs w:val="50"/>
        </w:rPr>
      </w:pPr>
      <w:r w:rsidRPr="00B41EF9">
        <w:rPr>
          <w:sz w:val="50"/>
          <w:szCs w:val="50"/>
        </w:rPr>
        <w:t>Engineering Economics Course Project</w:t>
      </w:r>
    </w:p>
    <w:p w14:paraId="56B1221F" w14:textId="77777777" w:rsidR="00C6554A" w:rsidRPr="00D5413C" w:rsidRDefault="00B41EF9" w:rsidP="00C6554A">
      <w:pPr>
        <w:pStyle w:val="Subtitle"/>
      </w:pPr>
      <w:r>
        <w:t>Carbon Taxes to minimize cO2 emissions in a micro-grid</w:t>
      </w:r>
    </w:p>
    <w:p w14:paraId="6476D9EC" w14:textId="77777777" w:rsidR="00C6554A" w:rsidRDefault="00B41EF9" w:rsidP="00C6554A">
      <w:pPr>
        <w:pStyle w:val="ContactInfo"/>
      </w:pPr>
      <w:r>
        <w:t>Prepared for ECON74000, Winter 2018</w:t>
      </w:r>
    </w:p>
    <w:p w14:paraId="3E932AB2" w14:textId="77777777" w:rsidR="00B41EF9" w:rsidRDefault="00B41EF9" w:rsidP="00C6554A">
      <w:pPr>
        <w:pStyle w:val="ContactInfo"/>
      </w:pPr>
      <w:r>
        <w:t>David Eelman (</w:t>
      </w:r>
      <w:r w:rsidRPr="00B41EF9">
        <w:t>6365316</w:t>
      </w:r>
      <w:r>
        <w:t>)</w:t>
      </w:r>
    </w:p>
    <w:p w14:paraId="2ED9C116" w14:textId="77777777" w:rsidR="00B41EF9" w:rsidRDefault="00B41EF9" w:rsidP="00C6554A">
      <w:pPr>
        <w:pStyle w:val="ContactInfo"/>
      </w:pPr>
      <w:r>
        <w:t>Stanislav Rashevskyi (</w:t>
      </w:r>
      <w:r w:rsidRPr="00B41EF9">
        <w:t>7028178</w:t>
      </w:r>
      <w:r>
        <w:t>)</w:t>
      </w:r>
    </w:p>
    <w:p w14:paraId="72D13B56" w14:textId="77777777" w:rsidR="00B41EF9" w:rsidRDefault="00B41EF9" w:rsidP="00B41EF9">
      <w:pPr>
        <w:pStyle w:val="ContactInfo"/>
      </w:pPr>
      <w:r>
        <w:t>Thomas Abdallah (7141518)</w:t>
      </w:r>
    </w:p>
    <w:p w14:paraId="5FDE43FB" w14:textId="77777777" w:rsidR="00B41EF9" w:rsidRDefault="00B41EF9">
      <w:r>
        <w:br w:type="page"/>
      </w:r>
    </w:p>
    <w:sdt>
      <w:sdtPr>
        <w:rPr>
          <w:rFonts w:asciiTheme="minorHAnsi" w:eastAsiaTheme="minorHAnsi" w:hAnsiTheme="minorHAnsi" w:cstheme="minorBidi"/>
          <w:color w:val="595959" w:themeColor="text1" w:themeTint="A6"/>
          <w:sz w:val="22"/>
          <w:szCs w:val="22"/>
        </w:rPr>
        <w:id w:val="881288728"/>
        <w:docPartObj>
          <w:docPartGallery w:val="Table of Contents"/>
          <w:docPartUnique/>
        </w:docPartObj>
      </w:sdtPr>
      <w:sdtEndPr>
        <w:rPr>
          <w:b/>
          <w:bCs/>
          <w:noProof/>
        </w:rPr>
      </w:sdtEndPr>
      <w:sdtContent>
        <w:p w14:paraId="6CE2EA31" w14:textId="77777777" w:rsidR="00B41EF9" w:rsidRDefault="00B41EF9">
          <w:pPr>
            <w:pStyle w:val="TOCHeading"/>
          </w:pPr>
          <w:r>
            <w:t>Contents</w:t>
          </w:r>
        </w:p>
        <w:p w14:paraId="0CD5A058" w14:textId="02F1CF11" w:rsidR="00204911" w:rsidRDefault="00B41EF9">
          <w:pPr>
            <w:pStyle w:val="TOC1"/>
            <w:tabs>
              <w:tab w:val="right" w:leader="dot" w:pos="8630"/>
            </w:tabs>
            <w:rPr>
              <w:rFonts w:eastAsiaTheme="minorEastAsia"/>
              <w:noProof/>
              <w:color w:val="auto"/>
            </w:rPr>
          </w:pPr>
          <w:r>
            <w:fldChar w:fldCharType="begin"/>
          </w:r>
          <w:r>
            <w:instrText xml:space="preserve"> TOC \o "1-3" \h \z \u </w:instrText>
          </w:r>
          <w:r>
            <w:fldChar w:fldCharType="separate"/>
          </w:r>
          <w:hyperlink w:anchor="_Toc511311780" w:history="1">
            <w:r w:rsidR="00204911" w:rsidRPr="000F0B32">
              <w:rPr>
                <w:rStyle w:val="Hyperlink"/>
                <w:noProof/>
              </w:rPr>
              <w:t>Introduction</w:t>
            </w:r>
            <w:r w:rsidR="00204911">
              <w:rPr>
                <w:noProof/>
                <w:webHidden/>
              </w:rPr>
              <w:tab/>
            </w:r>
            <w:r w:rsidR="00204911">
              <w:rPr>
                <w:noProof/>
                <w:webHidden/>
              </w:rPr>
              <w:fldChar w:fldCharType="begin"/>
            </w:r>
            <w:r w:rsidR="00204911">
              <w:rPr>
                <w:noProof/>
                <w:webHidden/>
              </w:rPr>
              <w:instrText xml:space="preserve"> PAGEREF _Toc511311780 \h </w:instrText>
            </w:r>
            <w:r w:rsidR="00204911">
              <w:rPr>
                <w:noProof/>
                <w:webHidden/>
              </w:rPr>
            </w:r>
            <w:r w:rsidR="00204911">
              <w:rPr>
                <w:noProof/>
                <w:webHidden/>
              </w:rPr>
              <w:fldChar w:fldCharType="separate"/>
            </w:r>
            <w:r w:rsidR="00204911">
              <w:rPr>
                <w:noProof/>
                <w:webHidden/>
              </w:rPr>
              <w:t>2</w:t>
            </w:r>
            <w:r w:rsidR="00204911">
              <w:rPr>
                <w:noProof/>
                <w:webHidden/>
              </w:rPr>
              <w:fldChar w:fldCharType="end"/>
            </w:r>
          </w:hyperlink>
        </w:p>
        <w:p w14:paraId="7A751640" w14:textId="524B2DE9" w:rsidR="00204911" w:rsidRDefault="00600930">
          <w:pPr>
            <w:pStyle w:val="TOC1"/>
            <w:tabs>
              <w:tab w:val="right" w:leader="dot" w:pos="8630"/>
            </w:tabs>
            <w:rPr>
              <w:rFonts w:eastAsiaTheme="minorEastAsia"/>
              <w:noProof/>
              <w:color w:val="auto"/>
            </w:rPr>
          </w:pPr>
          <w:hyperlink w:anchor="_Toc511311781" w:history="1">
            <w:r w:rsidR="00204911" w:rsidRPr="000F0B32">
              <w:rPr>
                <w:rStyle w:val="Hyperlink"/>
                <w:noProof/>
              </w:rPr>
              <w:t>Problem Statement</w:t>
            </w:r>
            <w:r w:rsidR="00204911">
              <w:rPr>
                <w:noProof/>
                <w:webHidden/>
              </w:rPr>
              <w:tab/>
            </w:r>
            <w:r w:rsidR="00204911">
              <w:rPr>
                <w:noProof/>
                <w:webHidden/>
              </w:rPr>
              <w:fldChar w:fldCharType="begin"/>
            </w:r>
            <w:r w:rsidR="00204911">
              <w:rPr>
                <w:noProof/>
                <w:webHidden/>
              </w:rPr>
              <w:instrText xml:space="preserve"> PAGEREF _Toc511311781 \h </w:instrText>
            </w:r>
            <w:r w:rsidR="00204911">
              <w:rPr>
                <w:noProof/>
                <w:webHidden/>
              </w:rPr>
            </w:r>
            <w:r w:rsidR="00204911">
              <w:rPr>
                <w:noProof/>
                <w:webHidden/>
              </w:rPr>
              <w:fldChar w:fldCharType="separate"/>
            </w:r>
            <w:r w:rsidR="00204911">
              <w:rPr>
                <w:noProof/>
                <w:webHidden/>
              </w:rPr>
              <w:t>3</w:t>
            </w:r>
            <w:r w:rsidR="00204911">
              <w:rPr>
                <w:noProof/>
                <w:webHidden/>
              </w:rPr>
              <w:fldChar w:fldCharType="end"/>
            </w:r>
          </w:hyperlink>
        </w:p>
        <w:p w14:paraId="78E37D9F" w14:textId="25302584" w:rsidR="00204911" w:rsidRDefault="00600930">
          <w:pPr>
            <w:pStyle w:val="TOC3"/>
            <w:tabs>
              <w:tab w:val="right" w:leader="dot" w:pos="8630"/>
            </w:tabs>
            <w:rPr>
              <w:rFonts w:eastAsiaTheme="minorEastAsia"/>
              <w:noProof/>
              <w:color w:val="auto"/>
            </w:rPr>
          </w:pPr>
          <w:hyperlink w:anchor="_Toc511311782" w:history="1">
            <w:r w:rsidR="00204911" w:rsidRPr="000F0B32">
              <w:rPr>
                <w:rStyle w:val="Hyperlink"/>
                <w:noProof/>
              </w:rPr>
              <w:t>Assumptions</w:t>
            </w:r>
            <w:r w:rsidR="00204911">
              <w:rPr>
                <w:noProof/>
                <w:webHidden/>
              </w:rPr>
              <w:tab/>
            </w:r>
            <w:r w:rsidR="00204911">
              <w:rPr>
                <w:noProof/>
                <w:webHidden/>
              </w:rPr>
              <w:fldChar w:fldCharType="begin"/>
            </w:r>
            <w:r w:rsidR="00204911">
              <w:rPr>
                <w:noProof/>
                <w:webHidden/>
              </w:rPr>
              <w:instrText xml:space="preserve"> PAGEREF _Toc511311782 \h </w:instrText>
            </w:r>
            <w:r w:rsidR="00204911">
              <w:rPr>
                <w:noProof/>
                <w:webHidden/>
              </w:rPr>
            </w:r>
            <w:r w:rsidR="00204911">
              <w:rPr>
                <w:noProof/>
                <w:webHidden/>
              </w:rPr>
              <w:fldChar w:fldCharType="separate"/>
            </w:r>
            <w:r w:rsidR="00204911">
              <w:rPr>
                <w:noProof/>
                <w:webHidden/>
              </w:rPr>
              <w:t>3</w:t>
            </w:r>
            <w:r w:rsidR="00204911">
              <w:rPr>
                <w:noProof/>
                <w:webHidden/>
              </w:rPr>
              <w:fldChar w:fldCharType="end"/>
            </w:r>
          </w:hyperlink>
        </w:p>
        <w:p w14:paraId="4A573E03" w14:textId="00AB6664" w:rsidR="00204911" w:rsidRDefault="00600930">
          <w:pPr>
            <w:pStyle w:val="TOC1"/>
            <w:tabs>
              <w:tab w:val="right" w:leader="dot" w:pos="8630"/>
            </w:tabs>
            <w:rPr>
              <w:rFonts w:eastAsiaTheme="minorEastAsia"/>
              <w:noProof/>
              <w:color w:val="auto"/>
            </w:rPr>
          </w:pPr>
          <w:hyperlink w:anchor="_Toc511311783" w:history="1">
            <w:r w:rsidR="00204911" w:rsidRPr="000F0B32">
              <w:rPr>
                <w:rStyle w:val="Hyperlink"/>
                <w:noProof/>
              </w:rPr>
              <w:t>Economic Analysis</w:t>
            </w:r>
            <w:r w:rsidR="00204911">
              <w:rPr>
                <w:noProof/>
                <w:webHidden/>
              </w:rPr>
              <w:tab/>
            </w:r>
            <w:r w:rsidR="00204911">
              <w:rPr>
                <w:noProof/>
                <w:webHidden/>
              </w:rPr>
              <w:fldChar w:fldCharType="begin"/>
            </w:r>
            <w:r w:rsidR="00204911">
              <w:rPr>
                <w:noProof/>
                <w:webHidden/>
              </w:rPr>
              <w:instrText xml:space="preserve"> PAGEREF _Toc511311783 \h </w:instrText>
            </w:r>
            <w:r w:rsidR="00204911">
              <w:rPr>
                <w:noProof/>
                <w:webHidden/>
              </w:rPr>
            </w:r>
            <w:r w:rsidR="00204911">
              <w:rPr>
                <w:noProof/>
                <w:webHidden/>
              </w:rPr>
              <w:fldChar w:fldCharType="separate"/>
            </w:r>
            <w:r w:rsidR="00204911">
              <w:rPr>
                <w:noProof/>
                <w:webHidden/>
              </w:rPr>
              <w:t>3</w:t>
            </w:r>
            <w:r w:rsidR="00204911">
              <w:rPr>
                <w:noProof/>
                <w:webHidden/>
              </w:rPr>
              <w:fldChar w:fldCharType="end"/>
            </w:r>
          </w:hyperlink>
        </w:p>
        <w:p w14:paraId="0FF2DFAC" w14:textId="051C2A1B" w:rsidR="00204911" w:rsidRDefault="00600930">
          <w:pPr>
            <w:pStyle w:val="TOC3"/>
            <w:tabs>
              <w:tab w:val="right" w:leader="dot" w:pos="8630"/>
            </w:tabs>
            <w:rPr>
              <w:rFonts w:eastAsiaTheme="minorEastAsia"/>
              <w:noProof/>
              <w:color w:val="auto"/>
            </w:rPr>
          </w:pPr>
          <w:hyperlink w:anchor="_Toc511311784" w:history="1">
            <w:r w:rsidR="00204911" w:rsidRPr="000F0B32">
              <w:rPr>
                <w:rStyle w:val="Hyperlink"/>
                <w:noProof/>
              </w:rPr>
              <w:t>Levelized Cost of Energy (LCOE)</w:t>
            </w:r>
            <w:r w:rsidR="00204911">
              <w:rPr>
                <w:noProof/>
                <w:webHidden/>
              </w:rPr>
              <w:tab/>
            </w:r>
            <w:r w:rsidR="00204911">
              <w:rPr>
                <w:noProof/>
                <w:webHidden/>
              </w:rPr>
              <w:fldChar w:fldCharType="begin"/>
            </w:r>
            <w:r w:rsidR="00204911">
              <w:rPr>
                <w:noProof/>
                <w:webHidden/>
              </w:rPr>
              <w:instrText xml:space="preserve"> PAGEREF _Toc511311784 \h </w:instrText>
            </w:r>
            <w:r w:rsidR="00204911">
              <w:rPr>
                <w:noProof/>
                <w:webHidden/>
              </w:rPr>
            </w:r>
            <w:r w:rsidR="00204911">
              <w:rPr>
                <w:noProof/>
                <w:webHidden/>
              </w:rPr>
              <w:fldChar w:fldCharType="separate"/>
            </w:r>
            <w:r w:rsidR="00204911">
              <w:rPr>
                <w:noProof/>
                <w:webHidden/>
              </w:rPr>
              <w:t>3</w:t>
            </w:r>
            <w:r w:rsidR="00204911">
              <w:rPr>
                <w:noProof/>
                <w:webHidden/>
              </w:rPr>
              <w:fldChar w:fldCharType="end"/>
            </w:r>
          </w:hyperlink>
        </w:p>
        <w:p w14:paraId="737B7025" w14:textId="24BB0F4D" w:rsidR="00204911" w:rsidRDefault="00600930">
          <w:pPr>
            <w:pStyle w:val="TOC3"/>
            <w:tabs>
              <w:tab w:val="right" w:leader="dot" w:pos="8630"/>
            </w:tabs>
            <w:rPr>
              <w:rFonts w:eastAsiaTheme="minorEastAsia"/>
              <w:noProof/>
              <w:color w:val="auto"/>
            </w:rPr>
          </w:pPr>
          <w:hyperlink w:anchor="_Toc511311785" w:history="1">
            <w:r w:rsidR="00204911" w:rsidRPr="000F0B32">
              <w:rPr>
                <w:rStyle w:val="Hyperlink"/>
                <w:noProof/>
              </w:rPr>
              <w:t>Present Worth Analysis</w:t>
            </w:r>
            <w:r w:rsidR="00204911">
              <w:rPr>
                <w:noProof/>
                <w:webHidden/>
              </w:rPr>
              <w:tab/>
            </w:r>
            <w:r w:rsidR="00204911">
              <w:rPr>
                <w:noProof/>
                <w:webHidden/>
              </w:rPr>
              <w:fldChar w:fldCharType="begin"/>
            </w:r>
            <w:r w:rsidR="00204911">
              <w:rPr>
                <w:noProof/>
                <w:webHidden/>
              </w:rPr>
              <w:instrText xml:space="preserve"> PAGEREF _Toc511311785 \h </w:instrText>
            </w:r>
            <w:r w:rsidR="00204911">
              <w:rPr>
                <w:noProof/>
                <w:webHidden/>
              </w:rPr>
            </w:r>
            <w:r w:rsidR="00204911">
              <w:rPr>
                <w:noProof/>
                <w:webHidden/>
              </w:rPr>
              <w:fldChar w:fldCharType="separate"/>
            </w:r>
            <w:r w:rsidR="00204911">
              <w:rPr>
                <w:noProof/>
                <w:webHidden/>
              </w:rPr>
              <w:t>4</w:t>
            </w:r>
            <w:r w:rsidR="00204911">
              <w:rPr>
                <w:noProof/>
                <w:webHidden/>
              </w:rPr>
              <w:fldChar w:fldCharType="end"/>
            </w:r>
          </w:hyperlink>
        </w:p>
        <w:p w14:paraId="618A3127" w14:textId="470E3563" w:rsidR="00204911" w:rsidRDefault="00600930">
          <w:pPr>
            <w:pStyle w:val="TOC3"/>
            <w:tabs>
              <w:tab w:val="right" w:leader="dot" w:pos="8630"/>
            </w:tabs>
            <w:rPr>
              <w:rFonts w:eastAsiaTheme="minorEastAsia"/>
              <w:noProof/>
              <w:color w:val="auto"/>
            </w:rPr>
          </w:pPr>
          <w:hyperlink w:anchor="_Toc511311786" w:history="1">
            <w:r w:rsidR="00204911" w:rsidRPr="000F0B32">
              <w:rPr>
                <w:rStyle w:val="Hyperlink"/>
                <w:noProof/>
              </w:rPr>
              <w:t>Incremental Internal Rate of Return Analysis</w:t>
            </w:r>
            <w:r w:rsidR="00204911">
              <w:rPr>
                <w:noProof/>
                <w:webHidden/>
              </w:rPr>
              <w:tab/>
            </w:r>
            <w:r w:rsidR="00204911">
              <w:rPr>
                <w:noProof/>
                <w:webHidden/>
              </w:rPr>
              <w:fldChar w:fldCharType="begin"/>
            </w:r>
            <w:r w:rsidR="00204911">
              <w:rPr>
                <w:noProof/>
                <w:webHidden/>
              </w:rPr>
              <w:instrText xml:space="preserve"> PAGEREF _Toc511311786 \h </w:instrText>
            </w:r>
            <w:r w:rsidR="00204911">
              <w:rPr>
                <w:noProof/>
                <w:webHidden/>
              </w:rPr>
            </w:r>
            <w:r w:rsidR="00204911">
              <w:rPr>
                <w:noProof/>
                <w:webHidden/>
              </w:rPr>
              <w:fldChar w:fldCharType="separate"/>
            </w:r>
            <w:r w:rsidR="00204911">
              <w:rPr>
                <w:noProof/>
                <w:webHidden/>
              </w:rPr>
              <w:t>7</w:t>
            </w:r>
            <w:r w:rsidR="00204911">
              <w:rPr>
                <w:noProof/>
                <w:webHidden/>
              </w:rPr>
              <w:fldChar w:fldCharType="end"/>
            </w:r>
          </w:hyperlink>
        </w:p>
        <w:p w14:paraId="0D8C8CCC" w14:textId="6D1F8F8C" w:rsidR="00204911" w:rsidRDefault="00600930">
          <w:pPr>
            <w:pStyle w:val="TOC3"/>
            <w:tabs>
              <w:tab w:val="right" w:leader="dot" w:pos="8630"/>
            </w:tabs>
            <w:rPr>
              <w:rFonts w:eastAsiaTheme="minorEastAsia"/>
              <w:noProof/>
              <w:color w:val="auto"/>
            </w:rPr>
          </w:pPr>
          <w:hyperlink w:anchor="_Toc511311787" w:history="1">
            <w:r w:rsidR="00204911" w:rsidRPr="000F0B32">
              <w:rPr>
                <w:rStyle w:val="Hyperlink"/>
                <w:noProof/>
              </w:rPr>
              <w:t>Equivalent Annual Cost Analysis</w:t>
            </w:r>
            <w:r w:rsidR="00204911">
              <w:rPr>
                <w:noProof/>
                <w:webHidden/>
              </w:rPr>
              <w:tab/>
            </w:r>
            <w:r w:rsidR="00204911">
              <w:rPr>
                <w:noProof/>
                <w:webHidden/>
              </w:rPr>
              <w:fldChar w:fldCharType="begin"/>
            </w:r>
            <w:r w:rsidR="00204911">
              <w:rPr>
                <w:noProof/>
                <w:webHidden/>
              </w:rPr>
              <w:instrText xml:space="preserve"> PAGEREF _Toc511311787 \h </w:instrText>
            </w:r>
            <w:r w:rsidR="00204911">
              <w:rPr>
                <w:noProof/>
                <w:webHidden/>
              </w:rPr>
            </w:r>
            <w:r w:rsidR="00204911">
              <w:rPr>
                <w:noProof/>
                <w:webHidden/>
              </w:rPr>
              <w:fldChar w:fldCharType="separate"/>
            </w:r>
            <w:r w:rsidR="00204911">
              <w:rPr>
                <w:noProof/>
                <w:webHidden/>
              </w:rPr>
              <w:t>8</w:t>
            </w:r>
            <w:r w:rsidR="00204911">
              <w:rPr>
                <w:noProof/>
                <w:webHidden/>
              </w:rPr>
              <w:fldChar w:fldCharType="end"/>
            </w:r>
          </w:hyperlink>
        </w:p>
        <w:p w14:paraId="6402299A" w14:textId="028C557B" w:rsidR="00204911" w:rsidRDefault="00600930">
          <w:pPr>
            <w:pStyle w:val="TOC3"/>
            <w:tabs>
              <w:tab w:val="right" w:leader="dot" w:pos="8630"/>
            </w:tabs>
            <w:rPr>
              <w:rFonts w:eastAsiaTheme="minorEastAsia"/>
              <w:noProof/>
              <w:color w:val="auto"/>
            </w:rPr>
          </w:pPr>
          <w:hyperlink w:anchor="_Toc511311788" w:history="1">
            <w:r w:rsidR="00204911" w:rsidRPr="000F0B32">
              <w:rPr>
                <w:rStyle w:val="Hyperlink"/>
                <w:noProof/>
              </w:rPr>
              <w:t>Factors Missing From Analysis</w:t>
            </w:r>
            <w:r w:rsidR="00204911">
              <w:rPr>
                <w:noProof/>
                <w:webHidden/>
              </w:rPr>
              <w:tab/>
            </w:r>
            <w:r w:rsidR="00204911">
              <w:rPr>
                <w:noProof/>
                <w:webHidden/>
              </w:rPr>
              <w:fldChar w:fldCharType="begin"/>
            </w:r>
            <w:r w:rsidR="00204911">
              <w:rPr>
                <w:noProof/>
                <w:webHidden/>
              </w:rPr>
              <w:instrText xml:space="preserve"> PAGEREF _Toc511311788 \h </w:instrText>
            </w:r>
            <w:r w:rsidR="00204911">
              <w:rPr>
                <w:noProof/>
                <w:webHidden/>
              </w:rPr>
            </w:r>
            <w:r w:rsidR="00204911">
              <w:rPr>
                <w:noProof/>
                <w:webHidden/>
              </w:rPr>
              <w:fldChar w:fldCharType="separate"/>
            </w:r>
            <w:r w:rsidR="00204911">
              <w:rPr>
                <w:noProof/>
                <w:webHidden/>
              </w:rPr>
              <w:t>8</w:t>
            </w:r>
            <w:r w:rsidR="00204911">
              <w:rPr>
                <w:noProof/>
                <w:webHidden/>
              </w:rPr>
              <w:fldChar w:fldCharType="end"/>
            </w:r>
          </w:hyperlink>
        </w:p>
        <w:p w14:paraId="4202DB54" w14:textId="6FB89033" w:rsidR="00204911" w:rsidRDefault="00600930">
          <w:pPr>
            <w:pStyle w:val="TOC1"/>
            <w:tabs>
              <w:tab w:val="right" w:leader="dot" w:pos="8630"/>
            </w:tabs>
            <w:rPr>
              <w:rFonts w:eastAsiaTheme="minorEastAsia"/>
              <w:noProof/>
              <w:color w:val="auto"/>
            </w:rPr>
          </w:pPr>
          <w:hyperlink w:anchor="_Toc511311789" w:history="1">
            <w:r w:rsidR="00204911" w:rsidRPr="000F0B32">
              <w:rPr>
                <w:rStyle w:val="Hyperlink"/>
                <w:noProof/>
              </w:rPr>
              <w:t>Appendix A – Present Worth Analysis Calculations</w:t>
            </w:r>
            <w:r w:rsidR="00204911">
              <w:rPr>
                <w:noProof/>
                <w:webHidden/>
              </w:rPr>
              <w:tab/>
            </w:r>
            <w:r w:rsidR="00204911">
              <w:rPr>
                <w:noProof/>
                <w:webHidden/>
              </w:rPr>
              <w:fldChar w:fldCharType="begin"/>
            </w:r>
            <w:r w:rsidR="00204911">
              <w:rPr>
                <w:noProof/>
                <w:webHidden/>
              </w:rPr>
              <w:instrText xml:space="preserve"> PAGEREF _Toc511311789 \h </w:instrText>
            </w:r>
            <w:r w:rsidR="00204911">
              <w:rPr>
                <w:noProof/>
                <w:webHidden/>
              </w:rPr>
            </w:r>
            <w:r w:rsidR="00204911">
              <w:rPr>
                <w:noProof/>
                <w:webHidden/>
              </w:rPr>
              <w:fldChar w:fldCharType="separate"/>
            </w:r>
            <w:r w:rsidR="00204911">
              <w:rPr>
                <w:noProof/>
                <w:webHidden/>
              </w:rPr>
              <w:t>10</w:t>
            </w:r>
            <w:r w:rsidR="00204911">
              <w:rPr>
                <w:noProof/>
                <w:webHidden/>
              </w:rPr>
              <w:fldChar w:fldCharType="end"/>
            </w:r>
          </w:hyperlink>
        </w:p>
        <w:p w14:paraId="02A4EBF4" w14:textId="38A158C2" w:rsidR="00204911" w:rsidRDefault="00600930">
          <w:pPr>
            <w:pStyle w:val="TOC1"/>
            <w:tabs>
              <w:tab w:val="right" w:leader="dot" w:pos="8630"/>
            </w:tabs>
            <w:rPr>
              <w:rFonts w:eastAsiaTheme="minorEastAsia"/>
              <w:noProof/>
              <w:color w:val="auto"/>
            </w:rPr>
          </w:pPr>
          <w:hyperlink w:anchor="_Toc511311790" w:history="1">
            <w:r w:rsidR="00204911" w:rsidRPr="000F0B32">
              <w:rPr>
                <w:rStyle w:val="Hyperlink"/>
                <w:noProof/>
              </w:rPr>
              <w:t>Appendix B – Incremental Internal Rate of Return Analysis Calculations</w:t>
            </w:r>
            <w:r w:rsidR="00204911">
              <w:rPr>
                <w:noProof/>
                <w:webHidden/>
              </w:rPr>
              <w:tab/>
            </w:r>
            <w:r w:rsidR="00204911">
              <w:rPr>
                <w:noProof/>
                <w:webHidden/>
              </w:rPr>
              <w:fldChar w:fldCharType="begin"/>
            </w:r>
            <w:r w:rsidR="00204911">
              <w:rPr>
                <w:noProof/>
                <w:webHidden/>
              </w:rPr>
              <w:instrText xml:space="preserve"> PAGEREF _Toc511311790 \h </w:instrText>
            </w:r>
            <w:r w:rsidR="00204911">
              <w:rPr>
                <w:noProof/>
                <w:webHidden/>
              </w:rPr>
            </w:r>
            <w:r w:rsidR="00204911">
              <w:rPr>
                <w:noProof/>
                <w:webHidden/>
              </w:rPr>
              <w:fldChar w:fldCharType="separate"/>
            </w:r>
            <w:r w:rsidR="00204911">
              <w:rPr>
                <w:noProof/>
                <w:webHidden/>
              </w:rPr>
              <w:t>12</w:t>
            </w:r>
            <w:r w:rsidR="00204911">
              <w:rPr>
                <w:noProof/>
                <w:webHidden/>
              </w:rPr>
              <w:fldChar w:fldCharType="end"/>
            </w:r>
          </w:hyperlink>
        </w:p>
        <w:p w14:paraId="0BFC993B" w14:textId="13FDA09E" w:rsidR="00204911" w:rsidRDefault="00600930">
          <w:pPr>
            <w:pStyle w:val="TOC1"/>
            <w:tabs>
              <w:tab w:val="right" w:leader="dot" w:pos="8630"/>
            </w:tabs>
            <w:rPr>
              <w:rFonts w:eastAsiaTheme="minorEastAsia"/>
              <w:noProof/>
              <w:color w:val="auto"/>
            </w:rPr>
          </w:pPr>
          <w:hyperlink w:anchor="_Toc511311791" w:history="1">
            <w:r w:rsidR="00204911" w:rsidRPr="000F0B32">
              <w:rPr>
                <w:rStyle w:val="Hyperlink"/>
                <w:noProof/>
              </w:rPr>
              <w:t>Bibliography</w:t>
            </w:r>
            <w:r w:rsidR="00204911">
              <w:rPr>
                <w:noProof/>
                <w:webHidden/>
              </w:rPr>
              <w:tab/>
            </w:r>
            <w:r w:rsidR="00204911">
              <w:rPr>
                <w:noProof/>
                <w:webHidden/>
              </w:rPr>
              <w:fldChar w:fldCharType="begin"/>
            </w:r>
            <w:r w:rsidR="00204911">
              <w:rPr>
                <w:noProof/>
                <w:webHidden/>
              </w:rPr>
              <w:instrText xml:space="preserve"> PAGEREF _Toc511311791 \h </w:instrText>
            </w:r>
            <w:r w:rsidR="00204911">
              <w:rPr>
                <w:noProof/>
                <w:webHidden/>
              </w:rPr>
            </w:r>
            <w:r w:rsidR="00204911">
              <w:rPr>
                <w:noProof/>
                <w:webHidden/>
              </w:rPr>
              <w:fldChar w:fldCharType="separate"/>
            </w:r>
            <w:r w:rsidR="00204911">
              <w:rPr>
                <w:noProof/>
                <w:webHidden/>
              </w:rPr>
              <w:t>14</w:t>
            </w:r>
            <w:r w:rsidR="00204911">
              <w:rPr>
                <w:noProof/>
                <w:webHidden/>
              </w:rPr>
              <w:fldChar w:fldCharType="end"/>
            </w:r>
          </w:hyperlink>
        </w:p>
        <w:p w14:paraId="169D7DB4" w14:textId="21FD4891" w:rsidR="00B41EF9" w:rsidRDefault="00B41EF9">
          <w:r>
            <w:rPr>
              <w:b/>
              <w:bCs/>
              <w:noProof/>
            </w:rPr>
            <w:fldChar w:fldCharType="end"/>
          </w:r>
        </w:p>
      </w:sdtContent>
    </w:sdt>
    <w:p w14:paraId="32EC121F" w14:textId="77777777" w:rsidR="00B41EF9" w:rsidRDefault="00B41EF9">
      <w:r>
        <w:br w:type="page"/>
      </w:r>
    </w:p>
    <w:p w14:paraId="257FFDCA" w14:textId="77777777" w:rsidR="00C6554A" w:rsidRDefault="00B41EF9" w:rsidP="00A47419">
      <w:pPr>
        <w:pStyle w:val="Heading1"/>
        <w:spacing w:line="480" w:lineRule="auto"/>
      </w:pPr>
      <w:bookmarkStart w:id="5" w:name="_Toc511311780"/>
      <w:r>
        <w:lastRenderedPageBreak/>
        <w:t>Introduction</w:t>
      </w:r>
      <w:bookmarkEnd w:id="5"/>
    </w:p>
    <w:p w14:paraId="330EF0D2" w14:textId="3730EFBF" w:rsidR="00404585" w:rsidRDefault="008731F4" w:rsidP="00404585">
      <w:pPr>
        <w:spacing w:line="480" w:lineRule="auto"/>
        <w:ind w:firstLine="720"/>
      </w:pPr>
      <w:r>
        <w:t xml:space="preserve">This report will identify the best </w:t>
      </w:r>
      <w:r w:rsidR="000F0BF5">
        <w:t xml:space="preserve">energy production </w:t>
      </w:r>
      <w:r>
        <w:t xml:space="preserve">option and </w:t>
      </w:r>
      <w:r w:rsidR="00B56223">
        <w:t xml:space="preserve">associated </w:t>
      </w:r>
      <w:r>
        <w:t xml:space="preserve">carbon tax price to incent the adoption of renewable energy sources and minimize the use of diesel fuel generation in a micro-grid application for a remote Northern Ontario community.  The analysis will consider four </w:t>
      </w:r>
      <w:r w:rsidR="000F0BF5">
        <w:t xml:space="preserve">energy production options </w:t>
      </w:r>
      <w:r w:rsidR="00125BC7">
        <w:t>(</w:t>
      </w:r>
      <w:r w:rsidR="00125BC7">
        <w:fldChar w:fldCharType="begin"/>
      </w:r>
      <w:r w:rsidR="00125BC7">
        <w:instrText xml:space="preserve"> REF _Ref511223791 \h </w:instrText>
      </w:r>
      <w:r w:rsidR="00125BC7">
        <w:fldChar w:fldCharType="separate"/>
      </w:r>
      <w:r w:rsidR="00125BC7">
        <w:t xml:space="preserve">Table </w:t>
      </w:r>
      <w:r w:rsidR="00125BC7">
        <w:rPr>
          <w:noProof/>
        </w:rPr>
        <w:t>1</w:t>
      </w:r>
      <w:r w:rsidR="00125BC7">
        <w:fldChar w:fldCharType="end"/>
      </w:r>
      <w:r w:rsidR="00125BC7">
        <w:t xml:space="preserve">) </w:t>
      </w:r>
      <w:r w:rsidR="000F0BF5">
        <w:t xml:space="preserve">that could be purchased </w:t>
      </w:r>
      <w:r w:rsidR="00B56223">
        <w:t xml:space="preserve">and </w:t>
      </w:r>
      <w:r w:rsidR="000F0BF5">
        <w:t>become operational in 2019.  These options include a mix of wind, solar, and diesel energy production.</w:t>
      </w:r>
      <w:r w:rsidR="008228A7">
        <w:t xml:space="preserve">  The analysis for this project will consider the present worth, the incremental internal rate of return, and the equivalent annual cost for each energy production option.  A </w:t>
      </w:r>
      <w:r w:rsidR="00F73267">
        <w:t>tax (</w:t>
      </w:r>
      <w:r w:rsidR="008228A7">
        <w:t xml:space="preserve">dollar </w:t>
      </w:r>
      <w:r w:rsidR="00BF5B3B">
        <w:t>per kilogram of CO2 emissions</w:t>
      </w:r>
      <w:r w:rsidR="00F73267">
        <w:t>)</w:t>
      </w:r>
      <w:r w:rsidR="00BF5B3B">
        <w:t xml:space="preserve"> </w:t>
      </w:r>
      <w:r w:rsidR="008228A7">
        <w:t xml:space="preserve">will be proposed that shall minimize diesel fuel generation and increase the feasibility of the options that include renewable energy sources.  </w:t>
      </w:r>
      <w:r w:rsidR="00033C68">
        <w:t>The same analysis will be performed using the tax rules of the United Kingdom to provide comparison on the feasibility of the project in that country.</w:t>
      </w:r>
    </w:p>
    <w:p w14:paraId="5F3972B1" w14:textId="1838F097" w:rsidR="00404585" w:rsidRDefault="00404585" w:rsidP="00404585">
      <w:pPr>
        <w:pStyle w:val="Caption"/>
        <w:keepNext/>
        <w:jc w:val="center"/>
      </w:pPr>
      <w:bookmarkStart w:id="6" w:name="_Ref511223791"/>
      <w:r>
        <w:t xml:space="preserve">Table </w:t>
      </w:r>
      <w:fldSimple w:instr=" SEQ Table \* ARABIC ">
        <w:r w:rsidR="007616A5">
          <w:rPr>
            <w:noProof/>
          </w:rPr>
          <w:t>1</w:t>
        </w:r>
      </w:fldSimple>
      <w:bookmarkEnd w:id="6"/>
      <w:r>
        <w:t xml:space="preserve"> - Generation Options</w:t>
      </w:r>
    </w:p>
    <w:p w14:paraId="55A60975" w14:textId="2DCFF26C" w:rsidR="00404585" w:rsidRDefault="005F4793" w:rsidP="00404585">
      <w:pPr>
        <w:spacing w:line="480" w:lineRule="auto"/>
        <w:jc w:val="center"/>
      </w:pPr>
      <w:r w:rsidRPr="005F4793">
        <w:rPr>
          <w:noProof/>
        </w:rPr>
        <w:drawing>
          <wp:inline distT="0" distB="0" distL="0" distR="0" wp14:anchorId="1D93F4B9" wp14:editId="09CFC7E0">
            <wp:extent cx="5463481" cy="1657884"/>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91" cy="1664866"/>
                    </a:xfrm>
                    <a:prstGeom prst="rect">
                      <a:avLst/>
                    </a:prstGeom>
                  </pic:spPr>
                </pic:pic>
              </a:graphicData>
            </a:graphic>
          </wp:inline>
        </w:drawing>
      </w:r>
    </w:p>
    <w:p w14:paraId="737C2635" w14:textId="45F6A3E0" w:rsidR="00E90AFB" w:rsidRDefault="00E90AFB" w:rsidP="00A47419">
      <w:pPr>
        <w:pStyle w:val="Heading1"/>
        <w:spacing w:line="480" w:lineRule="auto"/>
      </w:pPr>
      <w:bookmarkStart w:id="7" w:name="_Toc511311781"/>
      <w:r>
        <w:lastRenderedPageBreak/>
        <w:t>Problem Statement</w:t>
      </w:r>
      <w:bookmarkEnd w:id="7"/>
    </w:p>
    <w:p w14:paraId="21F9A01F" w14:textId="7C8B85C4" w:rsidR="00E90AFB" w:rsidRDefault="00E90AFB" w:rsidP="00A47419">
      <w:pPr>
        <w:spacing w:line="480" w:lineRule="auto"/>
      </w:pPr>
      <w:r>
        <w:tab/>
        <w:t>This report will determine an appropriate CO2 tax to be applied that will minimize the use of diesel fuel generation in a theoretical micro-grid application in Northern Ontario and compare the feasibility of this project to the same project if it were undertaken in the United Kingdom.</w:t>
      </w:r>
    </w:p>
    <w:p w14:paraId="0F979C67" w14:textId="3D00A0E5" w:rsidR="00385630" w:rsidRDefault="00385630" w:rsidP="00A47419">
      <w:pPr>
        <w:pStyle w:val="Heading3"/>
        <w:spacing w:line="480" w:lineRule="auto"/>
      </w:pPr>
      <w:bookmarkStart w:id="8" w:name="_Toc511311782"/>
      <w:r>
        <w:t>Assumptions</w:t>
      </w:r>
      <w:bookmarkEnd w:id="8"/>
    </w:p>
    <w:p w14:paraId="5C293766" w14:textId="401165D1" w:rsidR="00385630" w:rsidRPr="00B507E5" w:rsidRDefault="00385630" w:rsidP="00A47419">
      <w:pPr>
        <w:pStyle w:val="ListParagraph"/>
        <w:numPr>
          <w:ilvl w:val="0"/>
          <w:numId w:val="16"/>
        </w:numPr>
        <w:spacing w:line="480" w:lineRule="auto"/>
      </w:pPr>
      <w:r w:rsidRPr="00B507E5">
        <w:t>Yearly maintenance cost increase is 5% of the previous year’s maintenance cost.</w:t>
      </w:r>
    </w:p>
    <w:p w14:paraId="571D6972" w14:textId="0CB3BC4C" w:rsidR="00385630" w:rsidRPr="00B507E5" w:rsidRDefault="00385630" w:rsidP="00A47419">
      <w:pPr>
        <w:pStyle w:val="ListParagraph"/>
        <w:numPr>
          <w:ilvl w:val="0"/>
          <w:numId w:val="16"/>
        </w:numPr>
        <w:spacing w:line="480" w:lineRule="auto"/>
      </w:pPr>
      <w:r w:rsidRPr="00B507E5">
        <w:t>Yearly CO2 emissions increase is 2% of the previous year’s CO2 emissions.</w:t>
      </w:r>
    </w:p>
    <w:p w14:paraId="664B5658" w14:textId="4B5B6642" w:rsidR="00385630" w:rsidRPr="00B507E5" w:rsidRDefault="000E6A19" w:rsidP="00726A89">
      <w:pPr>
        <w:pStyle w:val="ListParagraph"/>
        <w:numPr>
          <w:ilvl w:val="0"/>
          <w:numId w:val="16"/>
        </w:numPr>
        <w:spacing w:line="480" w:lineRule="auto"/>
      </w:pPr>
      <w:r w:rsidRPr="00B507E5">
        <w:t>Yearly diesel fuel cost increase is 2% of the previous year’s diesel fuel cost.</w:t>
      </w:r>
    </w:p>
    <w:p w14:paraId="0C6ED988" w14:textId="46D99DD5" w:rsidR="000E6A19" w:rsidRDefault="00726A89" w:rsidP="00A47419">
      <w:pPr>
        <w:pStyle w:val="ListParagraph"/>
        <w:numPr>
          <w:ilvl w:val="0"/>
          <w:numId w:val="16"/>
        </w:numPr>
        <w:spacing w:line="480" w:lineRule="auto"/>
      </w:pPr>
      <w:r>
        <w:t>No tax credits or other government incentives for any generation option.</w:t>
      </w:r>
    </w:p>
    <w:p w14:paraId="12713421" w14:textId="72364A98" w:rsidR="004117CB" w:rsidRDefault="00284769" w:rsidP="00785C36">
      <w:pPr>
        <w:pStyle w:val="ListParagraph"/>
        <w:numPr>
          <w:ilvl w:val="0"/>
          <w:numId w:val="16"/>
        </w:numPr>
        <w:spacing w:line="480" w:lineRule="auto"/>
      </w:pPr>
      <w:r>
        <w:t xml:space="preserve">100% utilization rate for all </w:t>
      </w:r>
      <w:r w:rsidR="007B4E9B">
        <w:t>generation options, i.e. running at maximum power output 24 hours a day, 365 days a year.</w:t>
      </w:r>
    </w:p>
    <w:p w14:paraId="2581E86F" w14:textId="7614E544" w:rsidR="00AA1D3E" w:rsidRDefault="00AA1D3E" w:rsidP="00785C36">
      <w:pPr>
        <w:pStyle w:val="ListParagraph"/>
        <w:numPr>
          <w:ilvl w:val="0"/>
          <w:numId w:val="16"/>
        </w:numPr>
        <w:spacing w:line="480" w:lineRule="auto"/>
      </w:pPr>
      <w:r>
        <w:t>Same cost of financing for all generation options.</w:t>
      </w:r>
    </w:p>
    <w:p w14:paraId="37FC62A5" w14:textId="04947EC7" w:rsidR="00816253" w:rsidRDefault="00816253" w:rsidP="00A47419">
      <w:pPr>
        <w:pStyle w:val="Heading1"/>
        <w:spacing w:line="480" w:lineRule="auto"/>
      </w:pPr>
      <w:bookmarkStart w:id="9" w:name="_Toc511311783"/>
      <w:r>
        <w:t>Economic Analysis</w:t>
      </w:r>
      <w:bookmarkEnd w:id="9"/>
    </w:p>
    <w:p w14:paraId="2150CF6C" w14:textId="1BFB3F1B" w:rsidR="00816253" w:rsidRDefault="00816253" w:rsidP="00284769">
      <w:pPr>
        <w:pStyle w:val="Heading3"/>
        <w:spacing w:line="480" w:lineRule="auto"/>
      </w:pPr>
      <w:bookmarkStart w:id="10" w:name="_Toc511311784"/>
      <w:r>
        <w:t>Levelized Cost of Energy (LCOE)</w:t>
      </w:r>
      <w:bookmarkEnd w:id="10"/>
    </w:p>
    <w:p w14:paraId="0FFE188D" w14:textId="3F5B62CF" w:rsidR="0080561C" w:rsidRDefault="001D57BF" w:rsidP="009421BC">
      <w:pPr>
        <w:spacing w:line="480" w:lineRule="auto"/>
        <w:ind w:firstLine="720"/>
      </w:pPr>
      <w:r>
        <w:t>The concept of LCOE represents the total cost per unit of energy of constructing and operating a power plant over its lifetime</w:t>
      </w:r>
      <w:r w:rsidR="0080561C">
        <w:t xml:space="preserve"> </w:t>
      </w:r>
      <w:sdt>
        <w:sdtPr>
          <w:id w:val="1703217015"/>
          <w:citation/>
        </w:sdtPr>
        <w:sdtEndPr/>
        <w:sdtContent>
          <w:r w:rsidR="0080561C">
            <w:fldChar w:fldCharType="begin"/>
          </w:r>
          <w:r w:rsidR="0080561C">
            <w:instrText xml:space="preserve"> CITATION USE18 \l 1033 </w:instrText>
          </w:r>
          <w:r w:rsidR="0080561C">
            <w:fldChar w:fldCharType="separate"/>
          </w:r>
          <w:r w:rsidR="007616A5">
            <w:rPr>
              <w:noProof/>
            </w:rPr>
            <w:t>(U.S. Energy Information Administration, 2018)</w:t>
          </w:r>
          <w:r w:rsidR="0080561C">
            <w:fldChar w:fldCharType="end"/>
          </w:r>
        </w:sdtContent>
      </w:sdt>
      <w:r>
        <w:t xml:space="preserve">.  </w:t>
      </w:r>
      <w:r w:rsidR="00DC1755">
        <w:t xml:space="preserve">LCOE provides a convenient mechanism for comparing </w:t>
      </w:r>
      <w:r w:rsidR="00F94D08">
        <w:t>the competitiveness of different generation technologies.</w:t>
      </w:r>
      <w:r w:rsidR="00C502A8">
        <w:t xml:space="preserve">  In this report we </w:t>
      </w:r>
      <w:r w:rsidR="004555BA">
        <w:t>only consider the capital costs, fuel costs, and maintenance costs w</w:t>
      </w:r>
      <w:r w:rsidR="0052549F">
        <w:t xml:space="preserve">hen evaluating </w:t>
      </w:r>
      <w:r w:rsidR="00ED2974">
        <w:t xml:space="preserve">each generation option, although a full </w:t>
      </w:r>
      <w:r w:rsidR="00ED2974">
        <w:lastRenderedPageBreak/>
        <w:t>LCOE analysis would include the cost of financing, operation, and utilization rates for each generation option.</w:t>
      </w:r>
    </w:p>
    <w:p w14:paraId="2FEA6782" w14:textId="128E8F42" w:rsidR="00AF4A1D" w:rsidRDefault="000A0FCD" w:rsidP="000A0FCD">
      <w:pPr>
        <w:pStyle w:val="Heading3"/>
      </w:pPr>
      <w:bookmarkStart w:id="11" w:name="_Toc511311785"/>
      <w:r>
        <w:t>Present Worth Analysis</w:t>
      </w:r>
      <w:bookmarkEnd w:id="11"/>
    </w:p>
    <w:p w14:paraId="021A8F54" w14:textId="0E7FB8C9" w:rsidR="000A0FCD" w:rsidRDefault="00051891" w:rsidP="001C5EB7">
      <w:pPr>
        <w:spacing w:line="480" w:lineRule="auto"/>
      </w:pPr>
      <w:r>
        <w:tab/>
        <w:t xml:space="preserve">The present worth of each option from </w:t>
      </w:r>
      <w:r>
        <w:fldChar w:fldCharType="begin"/>
      </w:r>
      <w:r>
        <w:instrText xml:space="preserve"> REF _Ref511223791 \h </w:instrText>
      </w:r>
      <w:r w:rsidR="001C5EB7">
        <w:instrText xml:space="preserve"> \* MERGEFORMAT </w:instrText>
      </w:r>
      <w:r>
        <w:fldChar w:fldCharType="separate"/>
      </w:r>
      <w:r>
        <w:t xml:space="preserve">Table </w:t>
      </w:r>
      <w:r>
        <w:rPr>
          <w:noProof/>
        </w:rPr>
        <w:t>1</w:t>
      </w:r>
      <w:r>
        <w:fldChar w:fldCharType="end"/>
      </w:r>
      <w:r>
        <w:t xml:space="preserve"> was conducted utilizing </w:t>
      </w:r>
      <w:r w:rsidR="00D510DE">
        <w:t>the c</w:t>
      </w:r>
      <w:r w:rsidR="00DC1E6B">
        <w:t xml:space="preserve">orporate tax rate in Canada of </w:t>
      </w:r>
      <w:r w:rsidR="00D510DE">
        <w:t>36.1</w:t>
      </w:r>
      <w:r w:rsidR="00DC1E6B">
        <w:t>%</w:t>
      </w:r>
      <w:r w:rsidR="00D510DE">
        <w:t xml:space="preserve"> </w:t>
      </w:r>
      <w:sdt>
        <w:sdtPr>
          <w:id w:val="999004714"/>
          <w:citation/>
        </w:sdtPr>
        <w:sdtEndPr/>
        <w:sdtContent>
          <w:r w:rsidR="00B86341">
            <w:fldChar w:fldCharType="begin"/>
          </w:r>
          <w:r w:rsidR="00B86341">
            <w:instrText xml:space="preserve"> CITATION Pea17 \l 1033 </w:instrText>
          </w:r>
          <w:r w:rsidR="00B86341">
            <w:fldChar w:fldCharType="separate"/>
          </w:r>
          <w:r w:rsidR="007616A5">
            <w:rPr>
              <w:noProof/>
            </w:rPr>
            <w:t>(Pearson Canada, Inc., 2017)</w:t>
          </w:r>
          <w:r w:rsidR="00B86341">
            <w:fldChar w:fldCharType="end"/>
          </w:r>
        </w:sdtContent>
      </w:sdt>
      <w:r w:rsidR="00ED0AB6">
        <w:t xml:space="preserve">, </w:t>
      </w:r>
      <w:r w:rsidR="00D510DE">
        <w:t>a before-tax MARR of 20%</w:t>
      </w:r>
      <w:r w:rsidR="00ED0AB6">
        <w:t xml:space="preserve">, and a </w:t>
      </w:r>
      <w:r w:rsidR="003539E6">
        <w:t>C</w:t>
      </w:r>
      <w:r w:rsidR="00ED0AB6">
        <w:t xml:space="preserve">apital </w:t>
      </w:r>
      <w:r w:rsidR="003539E6">
        <w:t>C</w:t>
      </w:r>
      <w:r w:rsidR="00ED0AB6">
        <w:t xml:space="preserve">ost </w:t>
      </w:r>
      <w:r w:rsidR="003539E6">
        <w:t>A</w:t>
      </w:r>
      <w:r w:rsidR="00ED0AB6">
        <w:t xml:space="preserve">llowance </w:t>
      </w:r>
      <w:r w:rsidR="003539E6">
        <w:t xml:space="preserve">(CCA) </w:t>
      </w:r>
      <w:r w:rsidR="00ED0AB6">
        <w:t xml:space="preserve">of 20% (Class 8).  </w:t>
      </w:r>
      <w:r w:rsidR="00717F8E">
        <w:t>After-tax MARR is calculated to be 12.78%</w:t>
      </w:r>
      <w:r w:rsidR="00BF78F8">
        <w:t xml:space="preserve"> as shown below</w:t>
      </w:r>
      <w:r w:rsidR="00717F8E">
        <w:t>.</w:t>
      </w:r>
      <w:r w:rsidR="00F57AD9">
        <w:t xml:space="preserve"> option.</w:t>
      </w:r>
    </w:p>
    <w:p w14:paraId="471567F2" w14:textId="5D2E54AC" w:rsidR="00717F8E" w:rsidRPr="000A0FCD" w:rsidRDefault="00600930" w:rsidP="00B86341">
      <m:oMathPara>
        <m:oMath>
          <m:sSub>
            <m:sSubPr>
              <m:ctrlPr>
                <w:rPr>
                  <w:rFonts w:ascii="Cambria Math" w:hAnsi="Cambria Math"/>
                  <w:i/>
                </w:rPr>
              </m:ctrlPr>
            </m:sSubPr>
            <m:e>
              <m:r>
                <w:rPr>
                  <w:rFonts w:ascii="Cambria Math" w:hAnsi="Cambria Math"/>
                </w:rPr>
                <m:t>MARR</m:t>
              </m:r>
            </m:e>
            <m:sub>
              <m:r>
                <w:rPr>
                  <w:rFonts w:ascii="Cambria Math" w:hAnsi="Cambria Math"/>
                </w:rPr>
                <m:t>after-tax</m:t>
              </m:r>
            </m:sub>
          </m:sSub>
          <m:r>
            <w:rPr>
              <w:rFonts w:ascii="Cambria Math" w:hAnsi="Cambria Math"/>
            </w:rPr>
            <m:t xml:space="preserve">= </m:t>
          </m:r>
          <m:sSub>
            <m:sSubPr>
              <m:ctrlPr>
                <w:rPr>
                  <w:rFonts w:ascii="Cambria Math" w:hAnsi="Cambria Math"/>
                  <w:i/>
                </w:rPr>
              </m:ctrlPr>
            </m:sSubPr>
            <m:e>
              <m:r>
                <w:rPr>
                  <w:rFonts w:ascii="Cambria Math" w:hAnsi="Cambria Math"/>
                </w:rPr>
                <m:t>MARR</m:t>
              </m:r>
            </m:e>
            <m:sub>
              <m:r>
                <w:rPr>
                  <w:rFonts w:ascii="Cambria Math" w:hAnsi="Cambria Math"/>
                </w:rPr>
                <m:t>before-tax</m:t>
              </m:r>
            </m:sub>
          </m:sSub>
          <m:r>
            <w:rPr>
              <w:rFonts w:ascii="Cambria Math" w:hAnsi="Cambria Math"/>
            </w:rPr>
            <m:t>*</m:t>
          </m:r>
          <m:d>
            <m:dPr>
              <m:ctrlPr>
                <w:rPr>
                  <w:rFonts w:ascii="Cambria Math" w:hAnsi="Cambria Math"/>
                  <w:i/>
                </w:rPr>
              </m:ctrlPr>
            </m:dPr>
            <m:e>
              <m:r>
                <w:rPr>
                  <w:rFonts w:ascii="Cambria Math" w:hAnsi="Cambria Math"/>
                </w:rPr>
                <m:t>1-tax rate</m:t>
              </m:r>
            </m:e>
          </m:d>
          <m:r>
            <w:rPr>
              <w:rFonts w:ascii="Cambria Math" w:hAnsi="Cambria Math"/>
            </w:rPr>
            <m:t>=20%*</m:t>
          </m:r>
          <m:d>
            <m:dPr>
              <m:ctrlPr>
                <w:rPr>
                  <w:rFonts w:ascii="Cambria Math" w:hAnsi="Cambria Math"/>
                  <w:i/>
                </w:rPr>
              </m:ctrlPr>
            </m:dPr>
            <m:e>
              <m:r>
                <w:rPr>
                  <w:rFonts w:ascii="Cambria Math" w:hAnsi="Cambria Math"/>
                </w:rPr>
                <m:t>1-0.361</m:t>
              </m:r>
            </m:e>
          </m:d>
          <m:r>
            <w:rPr>
              <w:rFonts w:ascii="Cambria Math" w:hAnsi="Cambria Math"/>
            </w:rPr>
            <m:t>=12.78%</m:t>
          </m:r>
        </m:oMath>
      </m:oMathPara>
    </w:p>
    <w:p w14:paraId="772626BB" w14:textId="39FDB6C4" w:rsidR="000A0FCD" w:rsidRDefault="003539E6" w:rsidP="002B3DE0">
      <w:r>
        <w:t>The Capital Tax F</w:t>
      </w:r>
      <w:r w:rsidR="00145949">
        <w:t>actor (CTF) is calculated as shown below.</w:t>
      </w:r>
    </w:p>
    <w:p w14:paraId="03AE8851" w14:textId="7CFBA518" w:rsidR="003539E6" w:rsidRDefault="003539E6" w:rsidP="003539E6">
      <m:oMathPara>
        <m:oMath>
          <m:r>
            <w:rPr>
              <w:rFonts w:ascii="Cambria Math" w:hAnsi="Cambria Math"/>
            </w:rPr>
            <m:t xml:space="preserve">CTF=1- </m:t>
          </m:r>
          <m:f>
            <m:fPr>
              <m:ctrlPr>
                <w:rPr>
                  <w:rFonts w:ascii="Cambria Math" w:hAnsi="Cambria Math"/>
                  <w:i/>
                </w:rPr>
              </m:ctrlPr>
            </m:fPr>
            <m:num>
              <m:d>
                <m:dPr>
                  <m:ctrlPr>
                    <w:rPr>
                      <w:rFonts w:ascii="Cambria Math" w:hAnsi="Cambria Math"/>
                      <w:i/>
                    </w:rPr>
                  </m:ctrlPr>
                </m:dPr>
                <m:e>
                  <m:r>
                    <w:rPr>
                      <w:rFonts w:ascii="Cambria Math" w:hAnsi="Cambria Math"/>
                    </w:rPr>
                    <m:t>tax rate</m:t>
                  </m:r>
                </m:e>
              </m:d>
              <m:r>
                <w:rPr>
                  <w:rFonts w:ascii="Cambria Math" w:hAnsi="Cambria Math"/>
                </w:rPr>
                <m:t>*</m:t>
              </m:r>
              <m:d>
                <m:dPr>
                  <m:ctrlPr>
                    <w:rPr>
                      <w:rFonts w:ascii="Cambria Math" w:hAnsi="Cambria Math"/>
                      <w:i/>
                    </w:rPr>
                  </m:ctrlPr>
                </m:dPr>
                <m:e>
                  <m:r>
                    <w:rPr>
                      <w:rFonts w:ascii="Cambria Math" w:hAnsi="Cambria Math"/>
                    </w:rPr>
                    <m:t>CCA</m:t>
                  </m:r>
                </m:e>
              </m:d>
              <m:r>
                <w:rPr>
                  <w:rFonts w:ascii="Cambria Math" w:hAnsi="Cambria Math"/>
                </w:rPr>
                <m:t>*</m:t>
              </m:r>
              <m:d>
                <m:dPr>
                  <m:ctrlPr>
                    <w:rPr>
                      <w:rFonts w:ascii="Cambria Math" w:hAnsi="Cambria Math"/>
                      <w:i/>
                    </w:rPr>
                  </m:ctrlPr>
                </m:dPr>
                <m:e>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MARR</m:t>
                          </m:r>
                        </m:e>
                        <m:sub>
                          <m:r>
                            <w:rPr>
                              <w:rFonts w:ascii="Cambria Math" w:hAnsi="Cambria Math"/>
                            </w:rPr>
                            <m:t>after-tax</m:t>
                          </m:r>
                        </m:sub>
                      </m:sSub>
                    </m:num>
                    <m:den>
                      <m:r>
                        <w:rPr>
                          <w:rFonts w:ascii="Cambria Math" w:hAnsi="Cambria Math"/>
                        </w:rPr>
                        <m:t>2</m:t>
                      </m:r>
                    </m:den>
                  </m:f>
                </m:e>
              </m:d>
            </m:num>
            <m:den>
              <m:d>
                <m:dPr>
                  <m:ctrlPr>
                    <w:rPr>
                      <w:rFonts w:ascii="Cambria Math" w:hAnsi="Cambria Math"/>
                      <w:i/>
                    </w:rPr>
                  </m:ctrlPr>
                </m:dPr>
                <m:e>
                  <m:sSub>
                    <m:sSubPr>
                      <m:ctrlPr>
                        <w:rPr>
                          <w:rFonts w:ascii="Cambria Math" w:hAnsi="Cambria Math"/>
                          <w:i/>
                        </w:rPr>
                      </m:ctrlPr>
                    </m:sSubPr>
                    <m:e>
                      <m:r>
                        <w:rPr>
                          <w:rFonts w:ascii="Cambria Math" w:hAnsi="Cambria Math"/>
                        </w:rPr>
                        <m:t>MARR</m:t>
                      </m:r>
                    </m:e>
                    <m:sub>
                      <m:r>
                        <w:rPr>
                          <w:rFonts w:ascii="Cambria Math" w:hAnsi="Cambria Math"/>
                        </w:rPr>
                        <m:t>after-tax</m:t>
                      </m:r>
                    </m:sub>
                  </m:sSub>
                  <m:r>
                    <w:rPr>
                      <w:rFonts w:ascii="Cambria Math" w:hAnsi="Cambria Math"/>
                    </w:rPr>
                    <m:t>+CCA</m:t>
                  </m:r>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MARR</m:t>
                      </m:r>
                    </m:e>
                    <m:sub>
                      <m:r>
                        <w:rPr>
                          <w:rFonts w:ascii="Cambria Math" w:hAnsi="Cambria Math"/>
                        </w:rPr>
                        <m:t>after-tax</m:t>
                      </m:r>
                    </m:sub>
                  </m:sSub>
                </m:e>
              </m:d>
            </m:den>
          </m:f>
          <m:r>
            <w:rPr>
              <w:rFonts w:ascii="Cambria Math" w:hAnsi="Cambria Math"/>
            </w:rPr>
            <m:t>= 0.792</m:t>
          </m:r>
        </m:oMath>
      </m:oMathPara>
    </w:p>
    <w:p w14:paraId="2BA0CC2F" w14:textId="66C50297" w:rsidR="00457218" w:rsidRDefault="00457218" w:rsidP="006C4D26">
      <w:r>
        <w:t>The present worth of the capital cost for each generation option is calculated as follows.</w:t>
      </w:r>
    </w:p>
    <w:p w14:paraId="2F014D92" w14:textId="316C7269" w:rsidR="006C4D26" w:rsidRDefault="00600930" w:rsidP="006C4D26">
      <m:oMathPara>
        <m:oMath>
          <m:sSub>
            <m:sSubPr>
              <m:ctrlPr>
                <w:rPr>
                  <w:rFonts w:ascii="Cambria Math" w:hAnsi="Cambria Math"/>
                  <w:i/>
                </w:rPr>
              </m:ctrlPr>
            </m:sSubPr>
            <m:e>
              <m:r>
                <w:rPr>
                  <w:rFonts w:ascii="Cambria Math" w:hAnsi="Cambria Math"/>
                </w:rPr>
                <m:t>Present Worth</m:t>
              </m:r>
            </m:e>
            <m:sub>
              <m:r>
                <w:rPr>
                  <w:rFonts w:ascii="Cambria Math" w:hAnsi="Cambria Math"/>
                </w:rPr>
                <m:t>Capital Cost</m:t>
              </m:r>
            </m:sub>
          </m:sSub>
          <m:r>
            <w:rPr>
              <w:rFonts w:ascii="Cambria Math" w:hAnsi="Cambria Math"/>
            </w:rPr>
            <m:t>=CTF*Capital Cost</m:t>
          </m:r>
        </m:oMath>
      </m:oMathPara>
    </w:p>
    <w:p w14:paraId="4C2B0243" w14:textId="64C59CED" w:rsidR="00AC60D5" w:rsidRDefault="00AC60D5" w:rsidP="00AC60D5">
      <w:pPr>
        <w:pStyle w:val="Caption"/>
        <w:keepNext/>
        <w:jc w:val="center"/>
      </w:pPr>
      <w:r>
        <w:t xml:space="preserve">Table </w:t>
      </w:r>
      <w:fldSimple w:instr=" SEQ Table \* ARABIC ">
        <w:r w:rsidR="007616A5">
          <w:rPr>
            <w:noProof/>
          </w:rPr>
          <w:t>2</w:t>
        </w:r>
      </w:fldSimple>
      <w:r>
        <w:t xml:space="preserve"> - Present worth of capital cost</w:t>
      </w:r>
    </w:p>
    <w:p w14:paraId="411E0B15" w14:textId="5E54D189" w:rsidR="00AC60D5" w:rsidRDefault="00156520" w:rsidP="00AC60D5">
      <w:pPr>
        <w:jc w:val="center"/>
      </w:pPr>
      <w:r w:rsidRPr="00156520">
        <w:rPr>
          <w:noProof/>
        </w:rPr>
        <w:drawing>
          <wp:inline distT="0" distB="0" distL="0" distR="0" wp14:anchorId="1364377A" wp14:editId="2872370B">
            <wp:extent cx="5486400" cy="685197"/>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685197"/>
                    </a:xfrm>
                    <a:prstGeom prst="rect">
                      <a:avLst/>
                    </a:prstGeom>
                    <a:noFill/>
                    <a:ln>
                      <a:noFill/>
                    </a:ln>
                  </pic:spPr>
                </pic:pic>
              </a:graphicData>
            </a:graphic>
          </wp:inline>
        </w:drawing>
      </w:r>
    </w:p>
    <w:p w14:paraId="4AC8F71C" w14:textId="0A8D2D2E" w:rsidR="00574C2D" w:rsidRDefault="00171A87" w:rsidP="002D1565">
      <w:pPr>
        <w:spacing w:line="480" w:lineRule="auto"/>
      </w:pPr>
      <w:r>
        <w:tab/>
        <w:t>The present worth for all annuities associated with each generation option are calculated as follows.</w:t>
      </w:r>
      <w:r w:rsidR="00E62A19">
        <w:t xml:space="preserve">  </w:t>
      </w:r>
      <w:r w:rsidR="00520214">
        <w:fldChar w:fldCharType="begin"/>
      </w:r>
      <w:r w:rsidR="00520214">
        <w:instrText xml:space="preserve"> REF _Ref511226316 \h </w:instrText>
      </w:r>
      <w:r w:rsidR="002D1565">
        <w:instrText xml:space="preserve"> \* MERGEFORMAT </w:instrText>
      </w:r>
      <w:r w:rsidR="00520214">
        <w:fldChar w:fldCharType="separate"/>
      </w:r>
      <w:r w:rsidR="00520214">
        <w:t xml:space="preserve">Table </w:t>
      </w:r>
      <w:r w:rsidR="00520214">
        <w:rPr>
          <w:noProof/>
        </w:rPr>
        <w:t>3</w:t>
      </w:r>
      <w:r w:rsidR="00520214">
        <w:fldChar w:fldCharType="end"/>
      </w:r>
      <w:r w:rsidR="00520214">
        <w:t xml:space="preserve"> shows the present worth of all annuities over a 20 year period for each option.  Appendix A shows the Excel calculations used to generate these </w:t>
      </w:r>
      <w:r w:rsidR="00A30C60">
        <w:t>values</w:t>
      </w:r>
      <w:r w:rsidR="00520214">
        <w:t>.</w:t>
      </w:r>
    </w:p>
    <w:p w14:paraId="181C1EEB" w14:textId="71F5ED32" w:rsidR="003932E7" w:rsidRDefault="00600930" w:rsidP="000A0FCD">
      <m:oMathPara>
        <m:oMath>
          <m:sSub>
            <m:sSubPr>
              <m:ctrlPr>
                <w:rPr>
                  <w:rFonts w:ascii="Cambria Math" w:hAnsi="Cambria Math"/>
                  <w:i/>
                </w:rPr>
              </m:ctrlPr>
            </m:sSubPr>
            <m:e>
              <m:r>
                <w:rPr>
                  <w:rFonts w:ascii="Cambria Math" w:hAnsi="Cambria Math"/>
                </w:rPr>
                <m:t>Present Worth</m:t>
              </m:r>
            </m:e>
            <m:sub>
              <m:r>
                <w:rPr>
                  <w:rFonts w:ascii="Cambria Math" w:hAnsi="Cambria Math"/>
                </w:rPr>
                <m:t>Annuities</m:t>
              </m:r>
            </m:sub>
          </m:sSub>
          <m:r>
            <w:rPr>
              <w:rFonts w:ascii="Cambria Math" w:hAnsi="Cambria Math"/>
            </w:rPr>
            <m:t>=</m:t>
          </m:r>
          <m:d>
            <m:dPr>
              <m:ctrlPr>
                <w:rPr>
                  <w:rFonts w:ascii="Cambria Math" w:hAnsi="Cambria Math"/>
                  <w:i/>
                </w:rPr>
              </m:ctrlPr>
            </m:dPr>
            <m:e>
              <m:r>
                <w:rPr>
                  <w:rFonts w:ascii="Cambria Math" w:hAnsi="Cambria Math"/>
                </w:rPr>
                <m:t>Income-Expenses</m:t>
              </m:r>
            </m:e>
          </m:d>
          <m:r>
            <w:rPr>
              <w:rFonts w:ascii="Cambria Math" w:hAnsi="Cambria Math"/>
            </w:rPr>
            <m:t>*</m:t>
          </m:r>
          <m:d>
            <m:dPr>
              <m:ctrlPr>
                <w:rPr>
                  <w:rFonts w:ascii="Cambria Math" w:hAnsi="Cambria Math"/>
                  <w:i/>
                </w:rPr>
              </m:ctrlPr>
            </m:dPr>
            <m:e>
              <m:r>
                <w:rPr>
                  <w:rFonts w:ascii="Cambria Math" w:hAnsi="Cambria Math"/>
                </w:rPr>
                <m:t>1-tax rate</m:t>
              </m:r>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F</m:t>
              </m:r>
            </m:den>
          </m:f>
          <m:r>
            <w:rPr>
              <w:rFonts w:ascii="Cambria Math" w:hAnsi="Cambria Math"/>
            </w:rPr>
            <m:t xml:space="preserve">, </m:t>
          </m:r>
          <m:sSub>
            <m:sSubPr>
              <m:ctrlPr>
                <w:rPr>
                  <w:rFonts w:ascii="Cambria Math" w:hAnsi="Cambria Math"/>
                  <w:i/>
                </w:rPr>
              </m:ctrlPr>
            </m:sSubPr>
            <m:e>
              <m:r>
                <w:rPr>
                  <w:rFonts w:ascii="Cambria Math" w:hAnsi="Cambria Math"/>
                </w:rPr>
                <m:t>MARR</m:t>
              </m:r>
            </m:e>
            <m:sub>
              <m:r>
                <w:rPr>
                  <w:rFonts w:ascii="Cambria Math" w:hAnsi="Cambria Math"/>
                </w:rPr>
                <m:t>after-tax</m:t>
              </m:r>
            </m:sub>
          </m:sSub>
          <m:r>
            <w:rPr>
              <w:rFonts w:ascii="Cambria Math" w:hAnsi="Cambria Math"/>
            </w:rPr>
            <m:t>, 20)</m:t>
          </m:r>
        </m:oMath>
      </m:oMathPara>
    </w:p>
    <w:p w14:paraId="0CD22667" w14:textId="699BC8EB" w:rsidR="00520214" w:rsidRDefault="00520214" w:rsidP="00520214">
      <w:pPr>
        <w:pStyle w:val="Caption"/>
        <w:keepNext/>
        <w:jc w:val="center"/>
      </w:pPr>
      <w:bookmarkStart w:id="12" w:name="_Ref511226316"/>
      <w:r>
        <w:lastRenderedPageBreak/>
        <w:t xml:space="preserve">Table </w:t>
      </w:r>
      <w:fldSimple w:instr=" SEQ Table \* ARABIC ">
        <w:r w:rsidR="007616A5">
          <w:rPr>
            <w:noProof/>
          </w:rPr>
          <w:t>3</w:t>
        </w:r>
      </w:fldSimple>
      <w:bookmarkEnd w:id="12"/>
      <w:r>
        <w:t xml:space="preserve"> - Present worth of annuities</w:t>
      </w:r>
    </w:p>
    <w:p w14:paraId="50FD5EEE" w14:textId="24E134C7" w:rsidR="000B4D93" w:rsidRDefault="000B4D93" w:rsidP="000B4D93">
      <w:pPr>
        <w:spacing w:line="480" w:lineRule="auto"/>
      </w:pPr>
      <w:r w:rsidRPr="000B4D93">
        <w:rPr>
          <w:noProof/>
        </w:rPr>
        <w:drawing>
          <wp:inline distT="0" distB="0" distL="0" distR="0" wp14:anchorId="7B99778B" wp14:editId="7C4B1C14">
            <wp:extent cx="5486400" cy="321893"/>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21893"/>
                    </a:xfrm>
                    <a:prstGeom prst="rect">
                      <a:avLst/>
                    </a:prstGeom>
                    <a:noFill/>
                    <a:ln>
                      <a:noFill/>
                    </a:ln>
                  </pic:spPr>
                </pic:pic>
              </a:graphicData>
            </a:graphic>
          </wp:inline>
        </w:drawing>
      </w:r>
    </w:p>
    <w:p w14:paraId="48991110" w14:textId="40ECA186" w:rsidR="00FA4C8F" w:rsidRDefault="00FA4C8F" w:rsidP="00AD6B9C">
      <w:pPr>
        <w:spacing w:line="480" w:lineRule="auto"/>
        <w:ind w:firstLine="720"/>
      </w:pPr>
      <w:r>
        <w:t xml:space="preserve">The total present worth for each option is sum of the present worth of the annuities and the present worth of the capital cost.  </w:t>
      </w:r>
      <w:r>
        <w:fldChar w:fldCharType="begin"/>
      </w:r>
      <w:r>
        <w:instrText xml:space="preserve"> REF _Ref511226578 \h </w:instrText>
      </w:r>
      <w:r w:rsidR="00AD6B9C">
        <w:instrText xml:space="preserve"> \* MERGEFORMAT </w:instrText>
      </w:r>
      <w:r>
        <w:fldChar w:fldCharType="separate"/>
      </w:r>
      <w:r>
        <w:t xml:space="preserve">Table </w:t>
      </w:r>
      <w:r>
        <w:rPr>
          <w:noProof/>
        </w:rPr>
        <w:t>4</w:t>
      </w:r>
      <w:r>
        <w:fldChar w:fldCharType="end"/>
      </w:r>
      <w:r>
        <w:t xml:space="preserve"> shows the total present worth </w:t>
      </w:r>
      <w:r w:rsidR="00246942">
        <w:t xml:space="preserve">after taxes </w:t>
      </w:r>
      <w:r>
        <w:t>for each option with no carbon tax implemented.</w:t>
      </w:r>
    </w:p>
    <w:p w14:paraId="34CC1D82" w14:textId="1FA3026A" w:rsidR="00FA4C8F" w:rsidRDefault="00FA4C8F" w:rsidP="00FA4C8F">
      <w:pPr>
        <w:pStyle w:val="Caption"/>
        <w:keepNext/>
        <w:jc w:val="center"/>
      </w:pPr>
      <w:bookmarkStart w:id="13" w:name="_Ref511226578"/>
      <w:r>
        <w:t xml:space="preserve">Table </w:t>
      </w:r>
      <w:fldSimple w:instr=" SEQ Table \* ARABIC ">
        <w:r w:rsidR="007616A5">
          <w:rPr>
            <w:noProof/>
          </w:rPr>
          <w:t>4</w:t>
        </w:r>
      </w:fldSimple>
      <w:bookmarkEnd w:id="13"/>
      <w:r>
        <w:t xml:space="preserve"> - Total Present Worth</w:t>
      </w:r>
    </w:p>
    <w:p w14:paraId="4E6A3638" w14:textId="4C8F041F" w:rsidR="00907F6D" w:rsidRDefault="00A906A1" w:rsidP="000F5B46">
      <w:pPr>
        <w:spacing w:line="480" w:lineRule="auto"/>
        <w:jc w:val="center"/>
      </w:pPr>
      <w:r w:rsidRPr="00A906A1">
        <w:rPr>
          <w:noProof/>
        </w:rPr>
        <w:drawing>
          <wp:inline distT="0" distB="0" distL="0" distR="0" wp14:anchorId="259DE803" wp14:editId="704D4EFF">
            <wp:extent cx="5486400" cy="28500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85008"/>
                    </a:xfrm>
                    <a:prstGeom prst="rect">
                      <a:avLst/>
                    </a:prstGeom>
                  </pic:spPr>
                </pic:pic>
              </a:graphicData>
            </a:graphic>
          </wp:inline>
        </w:drawing>
      </w:r>
    </w:p>
    <w:p w14:paraId="129DA2D3" w14:textId="1A713F65" w:rsidR="0062322C" w:rsidRDefault="00AE5943" w:rsidP="00BF1938">
      <w:pPr>
        <w:spacing w:line="480" w:lineRule="auto"/>
        <w:ind w:firstLine="720"/>
      </w:pPr>
      <w:r>
        <w:t>The</w:t>
      </w:r>
      <w:r w:rsidR="00BF1938">
        <w:t xml:space="preserve"> Wind + Solar + Diesel option as the highest total present worth even without the inclusion of a carbon tax.  When applying a carbon </w:t>
      </w:r>
      <w:r w:rsidR="00477E1B">
        <w:t>tax,</w:t>
      </w:r>
      <w:r w:rsidR="00BF1938">
        <w:t xml:space="preserve"> the present worth of all projects is reduced, but the Wind + Solar + Diesel project is still the most valuable.  Therefore, based on the present worth analysis no carbon tax is needed to incent the adoption of a renewable energy project.</w:t>
      </w:r>
      <w:r w:rsidR="006033C9">
        <w:rPr>
          <w:noProof/>
        </w:rPr>
        <w:drawing>
          <wp:inline distT="0" distB="0" distL="0" distR="0" wp14:anchorId="3FF7AF5C" wp14:editId="62CC7725">
            <wp:extent cx="5486400" cy="30124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3012440"/>
                    </a:xfrm>
                    <a:prstGeom prst="rect">
                      <a:avLst/>
                    </a:prstGeom>
                  </pic:spPr>
                </pic:pic>
              </a:graphicData>
            </a:graphic>
          </wp:inline>
        </w:drawing>
      </w:r>
    </w:p>
    <w:p w14:paraId="3ED65AD9" w14:textId="0F3AC030" w:rsidR="0062322C" w:rsidRDefault="0062322C" w:rsidP="0062322C">
      <w:pPr>
        <w:pStyle w:val="Caption"/>
        <w:jc w:val="center"/>
      </w:pPr>
      <w:bookmarkStart w:id="14" w:name="_Ref511311459"/>
      <w:r>
        <w:lastRenderedPageBreak/>
        <w:t xml:space="preserve">Figure </w:t>
      </w:r>
      <w:fldSimple w:instr=" SEQ Figure \* ARABIC ">
        <w:r w:rsidR="00CB6D1F">
          <w:rPr>
            <w:noProof/>
          </w:rPr>
          <w:t>1</w:t>
        </w:r>
      </w:fldSimple>
      <w:bookmarkEnd w:id="14"/>
      <w:r>
        <w:t xml:space="preserve"> - Present Value vs Carbon Tax Rate</w:t>
      </w:r>
    </w:p>
    <w:p w14:paraId="1C9D8402" w14:textId="1F1CFEB4" w:rsidR="00DA48B1" w:rsidRDefault="003F2176" w:rsidP="00B253E5">
      <w:pPr>
        <w:spacing w:line="480" w:lineRule="auto"/>
        <w:ind w:firstLine="720"/>
      </w:pPr>
      <w:r>
        <w:t xml:space="preserve">If we consider the same analysis conducted in the United Kingdom with a tax rate of 28% </w:t>
      </w:r>
      <w:r w:rsidR="00644FC1">
        <w:t xml:space="preserve">(after-tax MARR of 14.4%) </w:t>
      </w:r>
      <w:r>
        <w:t xml:space="preserve">and using straight-line depreciation to determine the tax savings on the capital investment </w:t>
      </w:r>
      <w:r w:rsidR="00B253E5">
        <w:t>we see the same results with no carbon tax being required.</w:t>
      </w:r>
    </w:p>
    <w:p w14:paraId="1471A6B9" w14:textId="3A48D4AB" w:rsidR="00DA48B1" w:rsidRDefault="00B76115" w:rsidP="00B76115">
      <w:pPr>
        <w:keepNext/>
        <w:spacing w:before="0" w:line="480" w:lineRule="auto"/>
        <w:jc w:val="center"/>
      </w:pPr>
      <w:r>
        <w:rPr>
          <w:noProof/>
        </w:rPr>
        <w:drawing>
          <wp:inline distT="0" distB="0" distL="0" distR="0" wp14:anchorId="1713787E" wp14:editId="34CEB499">
            <wp:extent cx="5486400" cy="2997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2997200"/>
                    </a:xfrm>
                    <a:prstGeom prst="rect">
                      <a:avLst/>
                    </a:prstGeom>
                  </pic:spPr>
                </pic:pic>
              </a:graphicData>
            </a:graphic>
          </wp:inline>
        </w:drawing>
      </w:r>
    </w:p>
    <w:p w14:paraId="37EA06FD" w14:textId="36673D14" w:rsidR="00DA48B1" w:rsidRDefault="00DA48B1" w:rsidP="00DA48B1">
      <w:pPr>
        <w:pStyle w:val="Caption"/>
        <w:jc w:val="center"/>
      </w:pPr>
      <w:bookmarkStart w:id="15" w:name="_Ref511311411"/>
      <w:r>
        <w:t xml:space="preserve">Figure </w:t>
      </w:r>
      <w:fldSimple w:instr=" SEQ Figure \* ARABIC ">
        <w:r w:rsidR="00CB6D1F">
          <w:rPr>
            <w:noProof/>
          </w:rPr>
          <w:t>2</w:t>
        </w:r>
      </w:fldSimple>
      <w:bookmarkEnd w:id="15"/>
      <w:r>
        <w:t xml:space="preserve"> - Present Value versus Carbon Tax Rate</w:t>
      </w:r>
      <w:r w:rsidR="00935BBA">
        <w:t xml:space="preserve"> in the United Kingdom</w:t>
      </w:r>
    </w:p>
    <w:p w14:paraId="168BD3E4" w14:textId="01356C83" w:rsidR="00432AC5" w:rsidRDefault="00432AC5" w:rsidP="00432AC5">
      <w:pPr>
        <w:pStyle w:val="Heading3"/>
      </w:pPr>
      <w:bookmarkStart w:id="16" w:name="_Toc511311786"/>
      <w:r>
        <w:t>Incremental Internal Rate of Return Analysis</w:t>
      </w:r>
      <w:bookmarkEnd w:id="16"/>
    </w:p>
    <w:p w14:paraId="64B00DCA" w14:textId="12534C4F" w:rsidR="005A1A2A" w:rsidRDefault="005A1A2A" w:rsidP="008D6F55">
      <w:pPr>
        <w:spacing w:line="480" w:lineRule="auto"/>
      </w:pPr>
      <w:r>
        <w:tab/>
        <w:t xml:space="preserve">Analysis begins by </w:t>
      </w:r>
      <w:r w:rsidR="00C714B4">
        <w:t>calculating the incremental cash flows for each option without a carbon tax implemented (Append</w:t>
      </w:r>
      <w:r w:rsidR="00051BD2">
        <w:t xml:space="preserve">ix B).  </w:t>
      </w:r>
      <w:r w:rsidR="00590917">
        <w:t>The Diesel only option is selected to begin with as</w:t>
      </w:r>
      <w:r w:rsidR="008B5D10">
        <w:t xml:space="preserve"> it has the lowest capital cost.  The option with the next lowest capital cost is Wind + Diesel generation.  The incremental IRR for this option</w:t>
      </w:r>
      <w:r w:rsidR="00224747">
        <w:t xml:space="preserve"> over Diesel only</w:t>
      </w:r>
      <w:r w:rsidR="008B5D10">
        <w:t xml:space="preserve"> is 200.9%</w:t>
      </w:r>
      <w:r w:rsidR="00224747">
        <w:t xml:space="preserve"> which is greater than the after-tax MARR so this option is chosen.  The option with the next lowest capital cost is Wind + Solar + Diesel generation.  The incremental IRR for this option over Wind + Diesel is $2787.10 which is much greater than the after-tax MARR so this option is </w:t>
      </w:r>
      <w:r w:rsidR="00224747">
        <w:lastRenderedPageBreak/>
        <w:t>chosen.</w:t>
      </w:r>
      <w:r w:rsidR="003C251C">
        <w:t xml:space="preserve">  The incremental cash flows for Solar + Diesel over Wind + Solar + Diesel are all negative so this option is rejected.  </w:t>
      </w:r>
      <w:r w:rsidR="00B60124">
        <w:t>Therefore,</w:t>
      </w:r>
      <w:r w:rsidR="003C251C">
        <w:t xml:space="preserve"> by the incremental IRR method the </w:t>
      </w:r>
      <w:r w:rsidR="00B60124">
        <w:t>Wind</w:t>
      </w:r>
      <w:r w:rsidR="003C251C">
        <w:t xml:space="preserve"> + </w:t>
      </w:r>
      <w:r w:rsidR="00B60124">
        <w:t>Solar</w:t>
      </w:r>
      <w:r w:rsidR="003C251C">
        <w:t xml:space="preserve"> + Diesel generation option should be selected and no carbon tax is necessary.</w:t>
      </w:r>
    </w:p>
    <w:p w14:paraId="278F9AC3" w14:textId="541FE0CF" w:rsidR="005A1A2A" w:rsidRDefault="00345CA9" w:rsidP="00831E24">
      <w:pPr>
        <w:spacing w:line="480" w:lineRule="auto"/>
        <w:ind w:firstLine="720"/>
      </w:pPr>
      <w:r>
        <w:t xml:space="preserve">If we consider the same analysis conducted in the United Kingdom with a tax rate of 28% (after-tax MARR of 14.4%) and using straight-line depreciation to determine the tax savings on the capital investment we </w:t>
      </w:r>
      <w:r w:rsidR="00B60124">
        <w:t>also find that no carbon tax is necessary to incent the adoption of renewable generation options as the Wind +</w:t>
      </w:r>
      <w:r w:rsidR="000E3E66">
        <w:t xml:space="preserve"> Solar + Diesel option is chosen through the incremental IRR method with no carbon tax applied.</w:t>
      </w:r>
    </w:p>
    <w:p w14:paraId="42FFCEA0" w14:textId="1A1C65B0" w:rsidR="002F6025" w:rsidRDefault="002F6025" w:rsidP="002F6025">
      <w:pPr>
        <w:pStyle w:val="Heading3"/>
      </w:pPr>
      <w:bookmarkStart w:id="17" w:name="_Toc511311787"/>
      <w:r>
        <w:t>Equivalent Annual Cost Analysis</w:t>
      </w:r>
      <w:bookmarkEnd w:id="17"/>
    </w:p>
    <w:p w14:paraId="5E58B085" w14:textId="5C721179" w:rsidR="006045E2" w:rsidRDefault="006045E2" w:rsidP="006045E2">
      <w:pPr>
        <w:spacing w:line="480" w:lineRule="auto"/>
        <w:ind w:firstLine="720"/>
      </w:pPr>
      <w:r>
        <w:t xml:space="preserve">The </w:t>
      </w:r>
      <w:r>
        <w:t>equivalent annual cost</w:t>
      </w:r>
      <w:r>
        <w:t xml:space="preserve"> </w:t>
      </w:r>
      <w:r>
        <w:t xml:space="preserve">(EAC) </w:t>
      </w:r>
      <w:r>
        <w:t xml:space="preserve">of each option from </w:t>
      </w:r>
      <w:r>
        <w:fldChar w:fldCharType="begin"/>
      </w:r>
      <w:r>
        <w:instrText xml:space="preserve"> REF _Ref511223791 \h  \* MERGEFORMAT </w:instrText>
      </w:r>
      <w:r>
        <w:fldChar w:fldCharType="separate"/>
      </w:r>
      <w:r>
        <w:t>Table 1</w:t>
      </w:r>
      <w:r>
        <w:fldChar w:fldCharType="end"/>
      </w:r>
      <w:r>
        <w:t xml:space="preserve"> was conducted </w:t>
      </w:r>
      <w:r>
        <w:t>b</w:t>
      </w:r>
      <w:r>
        <w:t>efore-tax</w:t>
      </w:r>
      <w:r>
        <w:t>, with a</w:t>
      </w:r>
      <w:r>
        <w:t xml:space="preserve"> MARR of 20%</w:t>
      </w:r>
      <w:r>
        <w:t>,</w:t>
      </w:r>
      <w:r w:rsidR="00CB6D1F">
        <w:t xml:space="preserve"> for a 20-year period,</w:t>
      </w:r>
      <w:r>
        <w:t xml:space="preserve"> </w:t>
      </w:r>
      <w:r w:rsidR="00CB6D1F">
        <w:t>including all</w:t>
      </w:r>
      <w:r>
        <w:t xml:space="preserve"> assumption</w:t>
      </w:r>
      <w:r w:rsidR="00CB6D1F">
        <w:t>s</w:t>
      </w:r>
      <w:r>
        <w:t xml:space="preserve"> stated above</w:t>
      </w:r>
      <w:r w:rsidR="00CB6D1F">
        <w:t xml:space="preserve"> in the Assumptions section of the report</w:t>
      </w:r>
      <w:r>
        <w:t xml:space="preserve">. </w:t>
      </w:r>
    </w:p>
    <w:p w14:paraId="4E75DBF1" w14:textId="152D56C5" w:rsidR="002F6025" w:rsidRDefault="006045E2" w:rsidP="006045E2">
      <w:pPr>
        <w:spacing w:line="480" w:lineRule="auto"/>
        <w:ind w:firstLine="720"/>
      </w:pPr>
      <w:r w:rsidRPr="006045E2">
        <w:t xml:space="preserve">The </w:t>
      </w:r>
      <w:r>
        <w:t>general formula for EAC calculation is</w:t>
      </w:r>
      <w:r w:rsidRPr="006045E2">
        <w:t xml:space="preserve"> shown below.</w:t>
      </w:r>
    </w:p>
    <w:p w14:paraId="0766832F" w14:textId="7CFE597C" w:rsidR="006045E2" w:rsidRDefault="00967AC4" w:rsidP="006045E2">
      <w:pPr>
        <w:spacing w:line="480" w:lineRule="auto"/>
        <w:ind w:firstLine="720"/>
        <w:rPr>
          <w:rFonts w:eastAsiaTheme="minorEastAsia"/>
        </w:rPr>
      </w:pPr>
      <m:oMath>
        <m:sSub>
          <m:sSubPr>
            <m:ctrlPr>
              <w:rPr>
                <w:rFonts w:ascii="Cambria Math" w:hAnsi="Cambria Math"/>
                <w:i/>
              </w:rPr>
            </m:ctrlPr>
          </m:sSubPr>
          <m:e>
            <m:r>
              <w:rPr>
                <w:rFonts w:ascii="Cambria Math" w:hAnsi="Cambria Math"/>
              </w:rPr>
              <m:t>EAC</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EAC</m:t>
            </m:r>
          </m:e>
          <m:sub>
            <m:r>
              <w:rPr>
                <w:rFonts w:ascii="Cambria Math" w:hAnsi="Cambria Math"/>
              </w:rPr>
              <m:t>capital cost</m:t>
            </m:r>
          </m:sub>
        </m:sSub>
        <m:r>
          <w:rPr>
            <w:rFonts w:ascii="Cambria Math" w:hAnsi="Cambria Math"/>
          </w:rPr>
          <m:t>+</m:t>
        </m:r>
        <m:sSub>
          <m:sSubPr>
            <m:ctrlPr>
              <w:rPr>
                <w:rFonts w:ascii="Cambria Math" w:hAnsi="Cambria Math"/>
                <w:i/>
              </w:rPr>
            </m:ctrlPr>
          </m:sSubPr>
          <m:e>
            <m:r>
              <w:rPr>
                <w:rFonts w:ascii="Cambria Math" w:hAnsi="Cambria Math"/>
              </w:rPr>
              <m:t>EAC</m:t>
            </m:r>
          </m:e>
          <m:sub>
            <m:r>
              <w:rPr>
                <w:rFonts w:ascii="Cambria Math" w:hAnsi="Cambria Math"/>
              </w:rPr>
              <m:t>maintnance</m:t>
            </m:r>
          </m:sub>
        </m:sSub>
        <m:r>
          <w:rPr>
            <w:rFonts w:ascii="Cambria Math" w:hAnsi="Cambria Math"/>
          </w:rPr>
          <m:t>+</m:t>
        </m:r>
        <m:sSub>
          <m:sSubPr>
            <m:ctrlPr>
              <w:rPr>
                <w:rFonts w:ascii="Cambria Math" w:hAnsi="Cambria Math"/>
                <w:i/>
              </w:rPr>
            </m:ctrlPr>
          </m:sSubPr>
          <m:e>
            <m:r>
              <w:rPr>
                <w:rFonts w:ascii="Cambria Math" w:hAnsi="Cambria Math"/>
              </w:rPr>
              <m:t>EAC</m:t>
            </m:r>
          </m:e>
          <m:sub>
            <m:r>
              <w:rPr>
                <w:rFonts w:ascii="Cambria Math" w:hAnsi="Cambria Math"/>
              </w:rPr>
              <m:t>diesel cost</m:t>
            </m:r>
          </m:sub>
        </m:sSub>
        <m:r>
          <w:rPr>
            <w:rFonts w:ascii="Cambria Math" w:hAnsi="Cambria Math"/>
          </w:rPr>
          <m:t>+</m:t>
        </m:r>
        <m:sSub>
          <m:sSubPr>
            <m:ctrlPr>
              <w:rPr>
                <w:rFonts w:ascii="Cambria Math" w:hAnsi="Cambria Math"/>
                <w:i/>
              </w:rPr>
            </m:ctrlPr>
          </m:sSubPr>
          <m:e>
            <m:r>
              <w:rPr>
                <w:rFonts w:ascii="Cambria Math" w:hAnsi="Cambria Math"/>
              </w:rPr>
              <m:t>EAC</m:t>
            </m:r>
          </m:e>
          <m:sub>
            <m:r>
              <w:rPr>
                <w:rFonts w:ascii="Cambria Math" w:hAnsi="Cambria Math"/>
              </w:rPr>
              <m:t>CO2 tax cost</m:t>
            </m:r>
          </m:sub>
        </m:sSub>
      </m:oMath>
      <w:r w:rsidR="00A57F3C">
        <w:rPr>
          <w:rFonts w:eastAsiaTheme="minorEastAsia"/>
        </w:rPr>
        <w:t>,</w:t>
      </w:r>
    </w:p>
    <w:p w14:paraId="42882B9F" w14:textId="44BBEB60" w:rsidR="00A57F3C" w:rsidRPr="00967AC4" w:rsidRDefault="00A57F3C" w:rsidP="00A57F3C">
      <w:pPr>
        <w:spacing w:line="480" w:lineRule="auto"/>
        <w:rPr>
          <w:rFonts w:eastAsiaTheme="minorEastAsia"/>
        </w:rPr>
      </w:pPr>
      <w:r>
        <w:rPr>
          <w:rFonts w:eastAsiaTheme="minorEastAsia"/>
        </w:rPr>
        <w:tab/>
        <w:t>where:</w:t>
      </w:r>
    </w:p>
    <w:p w14:paraId="023F759E" w14:textId="7A0BCAAE" w:rsidR="00967AC4" w:rsidRPr="00967AC4" w:rsidRDefault="00967AC4" w:rsidP="006045E2">
      <w:pPr>
        <w:spacing w:line="480" w:lineRule="auto"/>
        <w:ind w:firstLine="720"/>
        <w:rPr>
          <w:rFonts w:eastAsiaTheme="minorEastAsia"/>
          <w:i/>
        </w:rPr>
      </w:pPr>
      <m:oMathPara>
        <m:oMath>
          <m:sSub>
            <m:sSubPr>
              <m:ctrlPr>
                <w:rPr>
                  <w:rFonts w:ascii="Cambria Math" w:hAnsi="Cambria Math"/>
                  <w:i/>
                </w:rPr>
              </m:ctrlPr>
            </m:sSubPr>
            <m:e>
              <m:r>
                <w:rPr>
                  <w:rFonts w:ascii="Cambria Math" w:hAnsi="Cambria Math"/>
                </w:rPr>
                <m:t>EAC</m:t>
              </m:r>
            </m:e>
            <m:sub>
              <m:r>
                <w:rPr>
                  <w:rFonts w:ascii="Cambria Math" w:hAnsi="Cambria Math"/>
                </w:rPr>
                <m:t>capital cost</m:t>
              </m:r>
            </m:sub>
          </m:sSub>
          <m:r>
            <w:rPr>
              <w:rFonts w:ascii="Cambria Math" w:hAnsi="Cambria Math"/>
            </w:rPr>
            <m:t>=Capital cost*</m:t>
          </m:r>
          <m:r>
            <w:rPr>
              <w:rFonts w:ascii="Cambria Math" w:hAnsi="Cambria Math"/>
              <w:lang w:val="ru-RU"/>
            </w:rPr>
            <m:t>(</m:t>
          </m:r>
          <m:r>
            <w:rPr>
              <w:rFonts w:ascii="Cambria Math" w:hAnsi="Cambria Math"/>
            </w:rPr>
            <m:t>A\P, MARR, 2</m:t>
          </m:r>
          <m:r>
            <w:rPr>
              <w:rFonts w:ascii="Cambria Math" w:hAnsi="Cambria Math"/>
            </w:rPr>
            <m:t>0</m:t>
          </m:r>
          <m:r>
            <w:rPr>
              <w:rFonts w:ascii="Cambria Math" w:hAnsi="Cambria Math"/>
            </w:rPr>
            <m:t>)</m:t>
          </m:r>
        </m:oMath>
      </m:oMathPara>
    </w:p>
    <w:p w14:paraId="4D2C2CAC" w14:textId="61D819BE" w:rsidR="00967AC4" w:rsidRPr="00967AC4" w:rsidRDefault="00967AC4" w:rsidP="006045E2">
      <w:pPr>
        <w:spacing w:line="480" w:lineRule="auto"/>
        <w:ind w:firstLine="720"/>
        <w:rPr>
          <w:rFonts w:eastAsiaTheme="minorEastAsia"/>
          <w:i/>
        </w:rPr>
      </w:pPr>
      <m:oMathPara>
        <m:oMath>
          <m:sSub>
            <m:sSubPr>
              <m:ctrlPr>
                <w:rPr>
                  <w:rFonts w:ascii="Cambria Math" w:hAnsi="Cambria Math"/>
                  <w:i/>
                </w:rPr>
              </m:ctrlPr>
            </m:sSubPr>
            <m:e>
              <m:r>
                <w:rPr>
                  <w:rFonts w:ascii="Cambria Math" w:hAnsi="Cambria Math"/>
                </w:rPr>
                <m:t>EAC</m:t>
              </m:r>
            </m:e>
            <m:sub>
              <m:r>
                <w:rPr>
                  <w:rFonts w:ascii="Cambria Math" w:hAnsi="Cambria Math"/>
                </w:rPr>
                <m:t>maintnance</m:t>
              </m:r>
            </m:sub>
          </m:sSub>
          <m:r>
            <w:rPr>
              <w:rFonts w:ascii="Cambria Math" w:hAnsi="Cambria Math"/>
            </w:rPr>
            <m:t>=</m:t>
          </m:r>
          <m:r>
            <w:rPr>
              <w:rFonts w:ascii="Cambria Math" w:hAnsi="Cambria Math"/>
            </w:rPr>
            <m:t xml:space="preserve">Total </m:t>
          </m:r>
          <m:r>
            <w:rPr>
              <w:rFonts w:ascii="Cambria Math" w:hAnsi="Cambria Math"/>
            </w:rPr>
            <m:t>m</m:t>
          </m:r>
          <m:r>
            <w:rPr>
              <w:rFonts w:ascii="Cambria Math" w:hAnsi="Cambria Math"/>
            </w:rPr>
            <m:t>aintnance</m:t>
          </m:r>
          <m:r>
            <w:rPr>
              <w:rFonts w:ascii="Cambria Math" w:hAnsi="Cambria Math"/>
            </w:rPr>
            <m:t xml:space="preserve">+maintnance raise* </m:t>
          </m:r>
          <m:r>
            <w:rPr>
              <w:rFonts w:ascii="Cambria Math" w:hAnsi="Cambria Math"/>
              <w:lang w:val="ru-RU"/>
            </w:rPr>
            <m:t>(</m:t>
          </m:r>
          <m:r>
            <w:rPr>
              <w:rFonts w:ascii="Cambria Math" w:hAnsi="Cambria Math"/>
            </w:rPr>
            <m:t>A</m:t>
          </m:r>
          <m:r>
            <w:rPr>
              <w:rFonts w:ascii="Cambria Math" w:hAnsi="Cambria Math"/>
            </w:rPr>
            <m:t>\</m:t>
          </m:r>
          <m:r>
            <w:rPr>
              <w:rFonts w:ascii="Cambria Math" w:hAnsi="Cambria Math"/>
            </w:rPr>
            <m:t>G</m:t>
          </m:r>
          <m:r>
            <w:rPr>
              <w:rFonts w:ascii="Cambria Math" w:hAnsi="Cambria Math"/>
            </w:rPr>
            <m:t>, M</m:t>
          </m:r>
          <m:r>
            <w:rPr>
              <w:rFonts w:ascii="Cambria Math" w:hAnsi="Cambria Math"/>
            </w:rPr>
            <m:t>ARR</m:t>
          </m:r>
          <m:r>
            <w:rPr>
              <w:rFonts w:ascii="Cambria Math" w:hAnsi="Cambria Math"/>
            </w:rPr>
            <m:t>, 2</m:t>
          </m:r>
          <m:r>
            <w:rPr>
              <w:rFonts w:ascii="Cambria Math" w:hAnsi="Cambria Math"/>
            </w:rPr>
            <m:t>0</m:t>
          </m:r>
          <m:r>
            <w:rPr>
              <w:rFonts w:ascii="Cambria Math" w:hAnsi="Cambria Math"/>
            </w:rPr>
            <m:t>)</m:t>
          </m:r>
        </m:oMath>
      </m:oMathPara>
    </w:p>
    <w:p w14:paraId="3A1D8412" w14:textId="1AB0CEB0" w:rsidR="00967AC4" w:rsidRPr="00967AC4" w:rsidRDefault="00967AC4" w:rsidP="006045E2">
      <w:pPr>
        <w:spacing w:line="480" w:lineRule="auto"/>
        <w:ind w:firstLine="720"/>
        <w:rPr>
          <w:rFonts w:eastAsiaTheme="minorEastAsia"/>
          <w:i/>
        </w:rPr>
      </w:pPr>
      <m:oMathPara>
        <m:oMath>
          <m:sSub>
            <m:sSubPr>
              <m:ctrlPr>
                <w:rPr>
                  <w:rFonts w:ascii="Cambria Math" w:hAnsi="Cambria Math"/>
                  <w:i/>
                </w:rPr>
              </m:ctrlPr>
            </m:sSubPr>
            <m:e>
              <m:r>
                <w:rPr>
                  <w:rFonts w:ascii="Cambria Math" w:hAnsi="Cambria Math"/>
                </w:rPr>
                <m:t>EAC</m:t>
              </m:r>
            </m:e>
            <m:sub>
              <m:r>
                <w:rPr>
                  <w:rFonts w:ascii="Cambria Math" w:hAnsi="Cambria Math"/>
                </w:rPr>
                <m:t xml:space="preserve">diesel </m:t>
              </m:r>
              <m:r>
                <w:rPr>
                  <w:rFonts w:ascii="Cambria Math" w:hAnsi="Cambria Math"/>
                </w:rPr>
                <m:t xml:space="preserve"> cost</m:t>
              </m:r>
            </m:sub>
          </m:sSub>
          <m:r>
            <w:rPr>
              <w:rFonts w:ascii="Cambria Math" w:hAnsi="Cambria Math"/>
            </w:rPr>
            <m:t>=</m:t>
          </m:r>
          <m:r>
            <w:rPr>
              <w:rFonts w:ascii="Cambria Math" w:hAnsi="Cambria Math"/>
            </w:rPr>
            <m:t>Diesel</m:t>
          </m:r>
          <m:r>
            <w:rPr>
              <w:rFonts w:ascii="Cambria Math" w:hAnsi="Cambria Math"/>
            </w:rPr>
            <m:t xml:space="preserve"> cost</m:t>
          </m:r>
          <m:r>
            <w:rPr>
              <w:rFonts w:ascii="Cambria Math" w:hAnsi="Cambria Math"/>
            </w:rPr>
            <m:t xml:space="preserve">* </m:t>
          </m:r>
          <m:d>
            <m:dPr>
              <m:ctrlPr>
                <w:rPr>
                  <w:rFonts w:ascii="Cambria Math" w:hAnsi="Cambria Math"/>
                  <w:i/>
                  <w:lang w:val="ru-RU"/>
                </w:rPr>
              </m:ctrlPr>
            </m:dPr>
            <m:e>
              <m:r>
                <w:rPr>
                  <w:rFonts w:ascii="Cambria Math" w:hAnsi="Cambria Math"/>
                </w:rPr>
                <m:t>P\A,</m:t>
              </m:r>
              <m:r>
                <w:rPr>
                  <w:rFonts w:ascii="Cambria Math" w:hAnsi="Cambria Math"/>
                </w:rPr>
                <m:t>diesel inflation</m:t>
              </m:r>
              <m:r>
                <w:rPr>
                  <w:rFonts w:ascii="Cambria Math" w:hAnsi="Cambria Math"/>
                </w:rPr>
                <m:t>, MARR,20</m:t>
              </m:r>
              <m:ctrlPr>
                <w:rPr>
                  <w:rFonts w:ascii="Cambria Math" w:hAnsi="Cambria Math"/>
                  <w:i/>
                </w:rPr>
              </m:ctrlPr>
            </m:e>
          </m:d>
          <m:r>
            <w:rPr>
              <w:rFonts w:ascii="Cambria Math" w:hAnsi="Cambria Math"/>
            </w:rPr>
            <m:t>*(A\P, MARR, 20)</m:t>
          </m:r>
        </m:oMath>
      </m:oMathPara>
    </w:p>
    <w:p w14:paraId="14D39384" w14:textId="6D4671C9" w:rsidR="00967AC4" w:rsidRPr="007510CC" w:rsidRDefault="00297C70" w:rsidP="00A57F3C">
      <w:pPr>
        <w:spacing w:line="480" w:lineRule="auto"/>
        <w:ind w:firstLine="720"/>
        <w:rPr>
          <w:rFonts w:eastAsiaTheme="minorEastAsia"/>
          <w:i/>
        </w:rPr>
      </w:pPr>
      <m:oMathPara>
        <m:oMath>
          <m:sSub>
            <m:sSubPr>
              <m:ctrlPr>
                <w:rPr>
                  <w:rFonts w:ascii="Cambria Math" w:hAnsi="Cambria Math"/>
                  <w:i/>
                </w:rPr>
              </m:ctrlPr>
            </m:sSubPr>
            <m:e>
              <m:r>
                <w:rPr>
                  <w:rFonts w:ascii="Cambria Math" w:hAnsi="Cambria Math"/>
                </w:rPr>
                <m:t>EAC</m:t>
              </m:r>
            </m:e>
            <m:sub>
              <m:r>
                <w:rPr>
                  <w:rFonts w:ascii="Cambria Math" w:hAnsi="Cambria Math"/>
                </w:rPr>
                <m:t>CO2 tax cost</m:t>
              </m:r>
            </m:sub>
          </m:sSub>
          <m:r>
            <w:rPr>
              <w:rFonts w:ascii="Cambria Math" w:hAnsi="Cambria Math"/>
            </w:rPr>
            <m:t>=</m:t>
          </m:r>
          <m:r>
            <w:rPr>
              <w:rFonts w:ascii="Cambria Math" w:hAnsi="Cambria Math"/>
            </w:rPr>
            <m:t>CO2 tax</m:t>
          </m:r>
          <m:r>
            <w:rPr>
              <w:rFonts w:ascii="Cambria Math" w:hAnsi="Cambria Math"/>
            </w:rPr>
            <m:t xml:space="preserve"> cost* </m:t>
          </m:r>
          <m:d>
            <m:dPr>
              <m:ctrlPr>
                <w:rPr>
                  <w:rFonts w:ascii="Cambria Math" w:hAnsi="Cambria Math"/>
                  <w:i/>
                  <w:lang w:val="ru-RU"/>
                </w:rPr>
              </m:ctrlPr>
            </m:dPr>
            <m:e>
              <m:r>
                <w:rPr>
                  <w:rFonts w:ascii="Cambria Math" w:hAnsi="Cambria Math"/>
                </w:rPr>
                <m:t>P\A,</m:t>
              </m:r>
              <m:r>
                <w:rPr>
                  <w:rFonts w:ascii="Cambria Math" w:hAnsi="Cambria Math"/>
                </w:rPr>
                <m:t>CO2 output</m:t>
              </m:r>
              <m:r>
                <w:rPr>
                  <w:rFonts w:ascii="Cambria Math" w:hAnsi="Cambria Math"/>
                </w:rPr>
                <m:t xml:space="preserve"> </m:t>
              </m:r>
              <m:r>
                <w:rPr>
                  <w:rFonts w:ascii="Cambria Math" w:hAnsi="Cambria Math"/>
                </w:rPr>
                <m:t>raise</m:t>
              </m:r>
              <m:r>
                <w:rPr>
                  <w:rFonts w:ascii="Cambria Math" w:hAnsi="Cambria Math"/>
                </w:rPr>
                <m:t>, MARR,20</m:t>
              </m:r>
              <m:ctrlPr>
                <w:rPr>
                  <w:rFonts w:ascii="Cambria Math" w:hAnsi="Cambria Math"/>
                  <w:i/>
                </w:rPr>
              </m:ctrlPr>
            </m:e>
          </m:d>
          <m:r>
            <w:rPr>
              <w:rFonts w:ascii="Cambria Math" w:hAnsi="Cambria Math"/>
            </w:rPr>
            <m:t>*(A\P, MARR, 20)</m:t>
          </m:r>
        </m:oMath>
      </m:oMathPara>
    </w:p>
    <w:p w14:paraId="0E499057" w14:textId="75E18C8A" w:rsidR="007510CC" w:rsidRDefault="007510CC" w:rsidP="007B68C1">
      <w:pPr>
        <w:spacing w:line="480" w:lineRule="auto"/>
        <w:ind w:firstLine="720"/>
      </w:pPr>
      <w:r>
        <w:lastRenderedPageBreak/>
        <w:t xml:space="preserve">shows the </w:t>
      </w:r>
      <w:r>
        <w:t>EAC</w:t>
      </w:r>
      <w:r>
        <w:t xml:space="preserve"> </w:t>
      </w:r>
      <w:r>
        <w:t>results</w:t>
      </w:r>
      <w:r>
        <w:t xml:space="preserve"> </w:t>
      </w:r>
      <w:r>
        <w:t>before</w:t>
      </w:r>
      <w:r>
        <w:t xml:space="preserve"> taxes </w:t>
      </w:r>
      <w:r w:rsidR="007616A5">
        <w:t>for each option with none and 0.20 $/kg of carbon tax.</w:t>
      </w:r>
      <w:r w:rsidR="00CB6D1F">
        <w:t xml:space="preserve"> Appendix B</w:t>
      </w:r>
      <w:r w:rsidR="00CB6D1F">
        <w:t xml:space="preserve"> shows the Excel calculations used to generate these values.</w:t>
      </w:r>
      <w:bookmarkStart w:id="18" w:name="_GoBack"/>
      <w:bookmarkEnd w:id="18"/>
    </w:p>
    <w:p w14:paraId="38E0F215" w14:textId="3C05D2A7" w:rsidR="007616A5" w:rsidRDefault="007616A5" w:rsidP="007616A5">
      <w:pPr>
        <w:pStyle w:val="Caption"/>
        <w:keepNext/>
        <w:jc w:val="center"/>
      </w:pPr>
      <w:r>
        <w:t xml:space="preserve">Table </w:t>
      </w:r>
      <w:fldSimple w:instr=" SEQ Table \* ARABIC ">
        <w:r>
          <w:rPr>
            <w:noProof/>
          </w:rPr>
          <w:t>5</w:t>
        </w:r>
      </w:fldSimple>
      <w:r>
        <w:t xml:space="preserve"> - EAC calculations for each option</w:t>
      </w:r>
    </w:p>
    <w:p w14:paraId="0D4B248A" w14:textId="07F140BA" w:rsidR="007510CC" w:rsidRDefault="007616A5" w:rsidP="007616A5">
      <w:pPr>
        <w:spacing w:line="480" w:lineRule="auto"/>
      </w:pPr>
      <w:r>
        <w:rPr>
          <w:noProof/>
        </w:rPr>
        <w:drawing>
          <wp:inline distT="0" distB="0" distL="0" distR="0" wp14:anchorId="4D4CC2F0" wp14:editId="1D19949F">
            <wp:extent cx="5486400" cy="470535"/>
            <wp:effectExtent l="0" t="0" r="0"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4-17 at 12.57.27 AM.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470535"/>
                    </a:xfrm>
                    <a:prstGeom prst="rect">
                      <a:avLst/>
                    </a:prstGeom>
                  </pic:spPr>
                </pic:pic>
              </a:graphicData>
            </a:graphic>
          </wp:inline>
        </w:drawing>
      </w:r>
    </w:p>
    <w:p w14:paraId="79675B58" w14:textId="68C5F396" w:rsidR="007616A5" w:rsidRDefault="007616A5" w:rsidP="007616A5">
      <w:pPr>
        <w:spacing w:line="480" w:lineRule="auto"/>
      </w:pPr>
      <w:r>
        <w:t xml:space="preserve">The Wind + Solar + Diesel option </w:t>
      </w:r>
      <w:r>
        <w:t>h</w:t>
      </w:r>
      <w:r>
        <w:t xml:space="preserve">as the </w:t>
      </w:r>
      <w:r>
        <w:t>lowest</w:t>
      </w:r>
      <w:r>
        <w:t xml:space="preserve"> </w:t>
      </w:r>
      <w:r>
        <w:t>equivalent annual cost</w:t>
      </w:r>
      <w:r>
        <w:t xml:space="preserve"> even without the inclusion of a carbon tax.  When applying a carbon tax, the </w:t>
      </w:r>
      <w:r>
        <w:t xml:space="preserve">EACs </w:t>
      </w:r>
      <w:r>
        <w:t xml:space="preserve">of all projects is </w:t>
      </w:r>
      <w:r>
        <w:t>increased</w:t>
      </w:r>
      <w:r>
        <w:t xml:space="preserve">, but the Wind + Solar + Diesel project is still the most valuable.  Therefore, based on the </w:t>
      </w:r>
      <w:r>
        <w:t>EAC</w:t>
      </w:r>
      <w:r>
        <w:t xml:space="preserve"> analysis no carbon tax is needed to incent the adoption of a renewable energy project.</w:t>
      </w:r>
    </w:p>
    <w:p w14:paraId="302E01F4" w14:textId="77777777" w:rsidR="007616A5" w:rsidRDefault="007616A5" w:rsidP="007616A5">
      <w:pPr>
        <w:keepNext/>
        <w:spacing w:line="480" w:lineRule="auto"/>
        <w:jc w:val="center"/>
      </w:pPr>
      <w:r>
        <w:rPr>
          <w:noProof/>
        </w:rPr>
        <w:drawing>
          <wp:inline distT="0" distB="0" distL="0" distR="0" wp14:anchorId="7E3743C2" wp14:editId="41872695">
            <wp:extent cx="4522701" cy="3040260"/>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4-17 at 1.06.24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31644" cy="3046272"/>
                    </a:xfrm>
                    <a:prstGeom prst="rect">
                      <a:avLst/>
                    </a:prstGeom>
                  </pic:spPr>
                </pic:pic>
              </a:graphicData>
            </a:graphic>
          </wp:inline>
        </w:drawing>
      </w:r>
    </w:p>
    <w:p w14:paraId="0D1E9E1B" w14:textId="50B6AE52" w:rsidR="007616A5" w:rsidRDefault="007616A5" w:rsidP="007616A5">
      <w:pPr>
        <w:pStyle w:val="Caption"/>
        <w:jc w:val="center"/>
      </w:pPr>
      <w:r>
        <w:t xml:space="preserve">Figure </w:t>
      </w:r>
      <w:fldSimple w:instr=" SEQ Figure \* ARABIC ">
        <w:r w:rsidR="00CB6D1F">
          <w:rPr>
            <w:noProof/>
          </w:rPr>
          <w:t>3</w:t>
        </w:r>
      </w:fldSimple>
      <w:r>
        <w:t xml:space="preserve"> - </w:t>
      </w:r>
      <w:r w:rsidR="00CB6D1F">
        <w:t>EACs</w:t>
      </w:r>
      <w:r>
        <w:t xml:space="preserve"> vs Carbon Tax</w:t>
      </w:r>
    </w:p>
    <w:p w14:paraId="38D9558E" w14:textId="77777777" w:rsidR="007510CC" w:rsidRPr="00A57F3C" w:rsidRDefault="007510CC" w:rsidP="00A57F3C">
      <w:pPr>
        <w:spacing w:line="480" w:lineRule="auto"/>
        <w:ind w:firstLine="720"/>
        <w:rPr>
          <w:rFonts w:eastAsiaTheme="minorEastAsia"/>
          <w:i/>
        </w:rPr>
      </w:pPr>
    </w:p>
    <w:p w14:paraId="71D60084" w14:textId="77777777" w:rsidR="006045E2" w:rsidRPr="002F6025" w:rsidRDefault="006045E2" w:rsidP="002F6025"/>
    <w:p w14:paraId="2B23F87F" w14:textId="186DE1E7" w:rsidR="007B2692" w:rsidRDefault="00726A89" w:rsidP="00086F3C">
      <w:pPr>
        <w:pStyle w:val="Heading3"/>
        <w:spacing w:line="480" w:lineRule="auto"/>
      </w:pPr>
      <w:bookmarkStart w:id="19" w:name="_Toc511311788"/>
      <w:r>
        <w:lastRenderedPageBreak/>
        <w:t>Factors Missing From Analysis</w:t>
      </w:r>
      <w:bookmarkEnd w:id="19"/>
    </w:p>
    <w:p w14:paraId="4A801AFB" w14:textId="49B1A7B8" w:rsidR="0092729C" w:rsidRDefault="00726A89" w:rsidP="00FE397D">
      <w:pPr>
        <w:spacing w:line="480" w:lineRule="auto"/>
        <w:ind w:firstLine="720"/>
      </w:pPr>
      <w:r>
        <w:t xml:space="preserve">This analysis does not consider any government incentives for renewable projects such as </w:t>
      </w:r>
      <w:r w:rsidR="001C6B23">
        <w:t>tax credits for renewable projects or discounted financing options which could help to reduce the cost of the proposed carbon tax.</w:t>
      </w:r>
      <w:r w:rsidR="00593FDE">
        <w:t xml:space="preserve">  This analysis only considers the maintenance and fuel costs for each plant type but does not account for any other operating costs which may impact the total cost of each plant.</w:t>
      </w:r>
      <w:r w:rsidR="004555BA">
        <w:t xml:space="preserve">  This analysis only considers carbon produced during the operation of each plant type</w:t>
      </w:r>
      <w:r w:rsidR="00DB23A7">
        <w:t xml:space="preserve"> and does not account for the carbon </w:t>
      </w:r>
      <w:r w:rsidR="00FE397D">
        <w:t>produced when manufacturing the plant.</w:t>
      </w:r>
    </w:p>
    <w:p w14:paraId="2697B623" w14:textId="6C426F1C" w:rsidR="00B36B2E" w:rsidRDefault="00D04BAA" w:rsidP="00B36B2E">
      <w:pPr>
        <w:pStyle w:val="Heading1"/>
      </w:pPr>
      <w:r>
        <w:t>Recommendations &amp; Conclusion</w:t>
      </w:r>
    </w:p>
    <w:p w14:paraId="4BAD6B13" w14:textId="333156A0" w:rsidR="00D04BAA" w:rsidRPr="00D04BAA" w:rsidRDefault="00D04BAA" w:rsidP="00D04BAA">
      <w:r>
        <w:tab/>
        <w:t xml:space="preserve">In conclusion, </w:t>
      </w:r>
      <w:r w:rsidR="00480073">
        <w:t xml:space="preserve">based on our analysis </w:t>
      </w:r>
      <w:r>
        <w:t xml:space="preserve">no carbon tax is necessary to incent the adoption of renewable generation options for this project.  Our assumptions of a 100% utilization rate and no other government incentives simplify the analysis but may not </w:t>
      </w:r>
      <w:r w:rsidR="00480073">
        <w:t>be representative of the conditions experienced during actual implementation.</w:t>
      </w:r>
    </w:p>
    <w:p w14:paraId="766B120D" w14:textId="77777777" w:rsidR="00B36B2E" w:rsidRPr="00B36B2E" w:rsidRDefault="00B36B2E" w:rsidP="00B36B2E"/>
    <w:p w14:paraId="3F7C0EB1" w14:textId="77777777" w:rsidR="0092729C" w:rsidRDefault="0092729C">
      <w:r>
        <w:br w:type="page"/>
      </w:r>
    </w:p>
    <w:p w14:paraId="4C67EB10" w14:textId="7886B986" w:rsidR="00086F3C" w:rsidRDefault="0092729C" w:rsidP="0092729C">
      <w:pPr>
        <w:pStyle w:val="Heading1"/>
      </w:pPr>
      <w:bookmarkStart w:id="20" w:name="_Toc511311789"/>
      <w:r>
        <w:lastRenderedPageBreak/>
        <w:t>Appendix A</w:t>
      </w:r>
      <w:r w:rsidR="00914FC1">
        <w:t xml:space="preserve"> – Present Worth Analysis </w:t>
      </w:r>
      <w:r w:rsidR="00887888">
        <w:t>Calculations</w:t>
      </w:r>
      <w:bookmarkEnd w:id="20"/>
    </w:p>
    <w:p w14:paraId="284E2957" w14:textId="1B2828E7" w:rsidR="0092729C" w:rsidRDefault="00BD066A" w:rsidP="0092729C">
      <w:pPr>
        <w:keepNext/>
        <w:jc w:val="center"/>
      </w:pPr>
      <w:r w:rsidRPr="00BD066A">
        <w:rPr>
          <w:noProof/>
        </w:rPr>
        <w:drawing>
          <wp:inline distT="0" distB="0" distL="0" distR="0" wp14:anchorId="6EB5DFC3" wp14:editId="52561E5F">
            <wp:extent cx="5295900" cy="2095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5900" cy="2095500"/>
                    </a:xfrm>
                    <a:prstGeom prst="rect">
                      <a:avLst/>
                    </a:prstGeom>
                  </pic:spPr>
                </pic:pic>
              </a:graphicData>
            </a:graphic>
          </wp:inline>
        </w:drawing>
      </w:r>
    </w:p>
    <w:p w14:paraId="68993E0C" w14:textId="07B95EE3" w:rsidR="0092729C" w:rsidRPr="0092729C" w:rsidRDefault="0092729C" w:rsidP="0092729C">
      <w:pPr>
        <w:pStyle w:val="Caption"/>
        <w:jc w:val="center"/>
        <w:rPr>
          <w:noProof/>
        </w:rPr>
      </w:pPr>
      <w:r>
        <w:t xml:space="preserve">Figure </w:t>
      </w:r>
      <w:fldSimple w:instr=" SEQ Figure \* ARABIC ">
        <w:r w:rsidR="00CB6D1F">
          <w:rPr>
            <w:noProof/>
          </w:rPr>
          <w:t>4</w:t>
        </w:r>
      </w:fldSimple>
      <w:r>
        <w:t xml:space="preserve"> - </w:t>
      </w:r>
      <w:r>
        <w:rPr>
          <w:noProof/>
        </w:rPr>
        <w:t>Present worth of annuities, Diesel Option</w:t>
      </w:r>
    </w:p>
    <w:p w14:paraId="6EAC19BF" w14:textId="7C9157CB" w:rsidR="0092729C" w:rsidRDefault="00BD066A" w:rsidP="0092729C">
      <w:pPr>
        <w:keepNext/>
        <w:jc w:val="center"/>
      </w:pPr>
      <w:r w:rsidRPr="00BD066A">
        <w:rPr>
          <w:noProof/>
        </w:rPr>
        <w:drawing>
          <wp:inline distT="0" distB="0" distL="0" distR="0" wp14:anchorId="6EE2115C" wp14:editId="71C0F81F">
            <wp:extent cx="5295900" cy="2133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95900" cy="2133600"/>
                    </a:xfrm>
                    <a:prstGeom prst="rect">
                      <a:avLst/>
                    </a:prstGeom>
                  </pic:spPr>
                </pic:pic>
              </a:graphicData>
            </a:graphic>
          </wp:inline>
        </w:drawing>
      </w:r>
    </w:p>
    <w:p w14:paraId="5B649485" w14:textId="102F5B8F" w:rsidR="0092729C" w:rsidRDefault="0092729C" w:rsidP="0092729C">
      <w:pPr>
        <w:pStyle w:val="Caption"/>
        <w:jc w:val="center"/>
      </w:pPr>
      <w:r>
        <w:t xml:space="preserve">Figure </w:t>
      </w:r>
      <w:fldSimple w:instr=" SEQ Figure \* ARABIC ">
        <w:r w:rsidR="00CB6D1F">
          <w:rPr>
            <w:noProof/>
          </w:rPr>
          <w:t>5</w:t>
        </w:r>
      </w:fldSimple>
      <w:r>
        <w:t xml:space="preserve"> - </w:t>
      </w:r>
      <w:r w:rsidRPr="00654B87">
        <w:t xml:space="preserve">Present worth of annuities, </w:t>
      </w:r>
      <w:r w:rsidR="00E9526E">
        <w:t>Wind</w:t>
      </w:r>
      <w:r w:rsidRPr="00654B87">
        <w:t xml:space="preserve"> + Diesel Option</w:t>
      </w:r>
    </w:p>
    <w:p w14:paraId="6B466380" w14:textId="3667AD88" w:rsidR="00463183" w:rsidRDefault="00BD066A" w:rsidP="00A31A1A">
      <w:pPr>
        <w:keepNext/>
        <w:jc w:val="center"/>
      </w:pPr>
      <w:r w:rsidRPr="00BD066A">
        <w:rPr>
          <w:noProof/>
        </w:rPr>
        <w:drawing>
          <wp:inline distT="0" distB="0" distL="0" distR="0" wp14:anchorId="42790509" wp14:editId="37C300D0">
            <wp:extent cx="5295900" cy="2095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95900" cy="2095500"/>
                    </a:xfrm>
                    <a:prstGeom prst="rect">
                      <a:avLst/>
                    </a:prstGeom>
                  </pic:spPr>
                </pic:pic>
              </a:graphicData>
            </a:graphic>
          </wp:inline>
        </w:drawing>
      </w:r>
    </w:p>
    <w:p w14:paraId="3F9B83A1" w14:textId="1E163970" w:rsidR="00463183" w:rsidRDefault="00463183" w:rsidP="00DF0657">
      <w:pPr>
        <w:pStyle w:val="Caption"/>
        <w:jc w:val="center"/>
      </w:pPr>
      <w:r>
        <w:t xml:space="preserve">Figure </w:t>
      </w:r>
      <w:fldSimple w:instr=" SEQ Figure \* ARABIC ">
        <w:r w:rsidR="00CB6D1F">
          <w:rPr>
            <w:noProof/>
          </w:rPr>
          <w:t>6</w:t>
        </w:r>
      </w:fldSimple>
      <w:r>
        <w:t xml:space="preserve"> - </w:t>
      </w:r>
      <w:r w:rsidRPr="00654B87">
        <w:t xml:space="preserve">Present worth of annuities, </w:t>
      </w:r>
      <w:r>
        <w:t>Solar</w:t>
      </w:r>
      <w:r w:rsidRPr="00654B87">
        <w:t xml:space="preserve"> + </w:t>
      </w:r>
      <w:r>
        <w:t xml:space="preserve">Wind + </w:t>
      </w:r>
      <w:r w:rsidRPr="00654B87">
        <w:t>Diesel Option</w:t>
      </w:r>
    </w:p>
    <w:p w14:paraId="5B2E3F4A" w14:textId="3DF98F94" w:rsidR="00340C69" w:rsidRDefault="00BD066A" w:rsidP="00340C69">
      <w:pPr>
        <w:keepNext/>
        <w:jc w:val="center"/>
      </w:pPr>
      <w:r w:rsidRPr="00BD066A">
        <w:rPr>
          <w:noProof/>
        </w:rPr>
        <w:lastRenderedPageBreak/>
        <w:drawing>
          <wp:inline distT="0" distB="0" distL="0" distR="0" wp14:anchorId="2A05E95F" wp14:editId="3FD6BBBA">
            <wp:extent cx="5295900" cy="2095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95900" cy="2095500"/>
                    </a:xfrm>
                    <a:prstGeom prst="rect">
                      <a:avLst/>
                    </a:prstGeom>
                  </pic:spPr>
                </pic:pic>
              </a:graphicData>
            </a:graphic>
          </wp:inline>
        </w:drawing>
      </w:r>
    </w:p>
    <w:p w14:paraId="6FF50CF3" w14:textId="44475C01" w:rsidR="00F65184" w:rsidRPr="00F65184" w:rsidRDefault="00340C69" w:rsidP="00340C69">
      <w:pPr>
        <w:pStyle w:val="Caption"/>
        <w:jc w:val="center"/>
      </w:pPr>
      <w:r>
        <w:t xml:space="preserve">Figure </w:t>
      </w:r>
      <w:fldSimple w:instr=" SEQ Figure \* ARABIC ">
        <w:r w:rsidR="00CB6D1F">
          <w:rPr>
            <w:noProof/>
          </w:rPr>
          <w:t>7</w:t>
        </w:r>
      </w:fldSimple>
      <w:r>
        <w:t xml:space="preserve"> - Present worth of annuities, Solar + Diesel Option</w:t>
      </w:r>
    </w:p>
    <w:p w14:paraId="2ECC02C1" w14:textId="77777777" w:rsidR="006045E2" w:rsidRDefault="006045E2">
      <w:pPr>
        <w:rPr>
          <w:rFonts w:asciiTheme="majorHAnsi" w:eastAsiaTheme="majorEastAsia" w:hAnsiTheme="majorHAnsi" w:cstheme="majorBidi"/>
          <w:color w:val="007789" w:themeColor="accent1" w:themeShade="BF"/>
          <w:sz w:val="32"/>
        </w:rPr>
      </w:pPr>
      <w:bookmarkStart w:id="21" w:name="_Toc511311790"/>
      <w:r>
        <w:br w:type="page"/>
      </w:r>
    </w:p>
    <w:p w14:paraId="452067A8" w14:textId="14EDB3C8" w:rsidR="006045E2" w:rsidRDefault="006045E2" w:rsidP="006045E2">
      <w:pPr>
        <w:pStyle w:val="Heading1"/>
      </w:pPr>
      <w:r>
        <w:lastRenderedPageBreak/>
        <w:t>Appendix B</w:t>
      </w:r>
      <w:r>
        <w:t xml:space="preserve"> – </w:t>
      </w:r>
      <w:r>
        <w:t>Equivalent Annual Cost</w:t>
      </w:r>
      <w:r>
        <w:t xml:space="preserve"> Analysis Calculations</w:t>
      </w:r>
    </w:p>
    <w:p w14:paraId="7C548BDB" w14:textId="77777777" w:rsidR="00CB6D1F" w:rsidRDefault="00CB6D1F" w:rsidP="00CB6D1F">
      <w:pPr>
        <w:keepNext/>
      </w:pPr>
      <w:r>
        <w:rPr>
          <w:noProof/>
        </w:rPr>
        <w:drawing>
          <wp:inline distT="0" distB="0" distL="0" distR="0" wp14:anchorId="1FB777F9" wp14:editId="3D5751F5">
            <wp:extent cx="5486400" cy="25361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4-17 at 1.13.39 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2536190"/>
                    </a:xfrm>
                    <a:prstGeom prst="rect">
                      <a:avLst/>
                    </a:prstGeom>
                  </pic:spPr>
                </pic:pic>
              </a:graphicData>
            </a:graphic>
          </wp:inline>
        </w:drawing>
      </w:r>
    </w:p>
    <w:p w14:paraId="59EFE9C3" w14:textId="20704E14" w:rsidR="00CB6D1F" w:rsidRDefault="00CB6D1F" w:rsidP="00CB6D1F">
      <w:pPr>
        <w:pStyle w:val="Caption"/>
        <w:jc w:val="center"/>
      </w:pPr>
      <w:r>
        <w:t xml:space="preserve">Figure </w:t>
      </w:r>
      <w:fldSimple w:instr=" SEQ Figure \* ARABIC ">
        <w:r>
          <w:rPr>
            <w:noProof/>
          </w:rPr>
          <w:t>8</w:t>
        </w:r>
      </w:fldSimple>
      <w:r>
        <w:t xml:space="preserve"> - EAC with CO2 tax of 0$/kg</w:t>
      </w:r>
    </w:p>
    <w:p w14:paraId="526122E2" w14:textId="77777777" w:rsidR="00CB6D1F" w:rsidRDefault="00CB6D1F"/>
    <w:p w14:paraId="159B774D" w14:textId="77777777" w:rsidR="00CB6D1F" w:rsidRDefault="00CB6D1F" w:rsidP="00CB6D1F">
      <w:pPr>
        <w:keepNext/>
      </w:pPr>
      <w:r>
        <w:rPr>
          <w:noProof/>
        </w:rPr>
        <w:drawing>
          <wp:inline distT="0" distB="0" distL="0" distR="0" wp14:anchorId="1302FD27" wp14:editId="66512764">
            <wp:extent cx="5486400" cy="25317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4-17 at 1.14.26 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2531745"/>
                    </a:xfrm>
                    <a:prstGeom prst="rect">
                      <a:avLst/>
                    </a:prstGeom>
                  </pic:spPr>
                </pic:pic>
              </a:graphicData>
            </a:graphic>
          </wp:inline>
        </w:drawing>
      </w:r>
    </w:p>
    <w:p w14:paraId="083C7D66" w14:textId="353A80EA" w:rsidR="00CB6D1F" w:rsidRDefault="00CB6D1F" w:rsidP="00CB6D1F">
      <w:pPr>
        <w:pStyle w:val="Caption"/>
        <w:jc w:val="center"/>
      </w:pPr>
      <w:r>
        <w:t xml:space="preserve">Figure </w:t>
      </w:r>
      <w:fldSimple w:instr=" SEQ Figure \* ARABIC ">
        <w:r>
          <w:rPr>
            <w:noProof/>
          </w:rPr>
          <w:t>9</w:t>
        </w:r>
      </w:fldSimple>
      <w:r>
        <w:t xml:space="preserve"> - EAC with CO2 tax of 0.2$/kg</w:t>
      </w:r>
    </w:p>
    <w:p w14:paraId="405B6D52" w14:textId="44EB6556" w:rsidR="006045E2" w:rsidRDefault="006045E2">
      <w:pPr>
        <w:rPr>
          <w:rFonts w:asciiTheme="majorHAnsi" w:eastAsiaTheme="majorEastAsia" w:hAnsiTheme="majorHAnsi" w:cstheme="majorBidi"/>
          <w:color w:val="007789" w:themeColor="accent1" w:themeShade="BF"/>
          <w:sz w:val="32"/>
        </w:rPr>
      </w:pPr>
      <w:r>
        <w:br w:type="page"/>
      </w:r>
    </w:p>
    <w:p w14:paraId="412053A3" w14:textId="4938C986" w:rsidR="00914FC1" w:rsidRDefault="006045E2" w:rsidP="006045E2">
      <w:pPr>
        <w:pStyle w:val="Heading1"/>
        <w:tabs>
          <w:tab w:val="left" w:pos="7954"/>
        </w:tabs>
      </w:pPr>
      <w:r>
        <w:lastRenderedPageBreak/>
        <w:t>Appendix C</w:t>
      </w:r>
      <w:r w:rsidR="00A03CCF">
        <w:t xml:space="preserve"> – Incremental </w:t>
      </w:r>
      <w:r w:rsidR="00241E3D">
        <w:t xml:space="preserve">IRR </w:t>
      </w:r>
      <w:r w:rsidR="00A03CCF">
        <w:t>Analysis Calculations</w:t>
      </w:r>
      <w:bookmarkEnd w:id="21"/>
      <w:r>
        <w:tab/>
      </w:r>
    </w:p>
    <w:tbl>
      <w:tblPr>
        <w:tblStyle w:val="TableGrid"/>
        <w:tblW w:w="0" w:type="auto"/>
        <w:tblLook w:val="04A0" w:firstRow="1" w:lastRow="0" w:firstColumn="1" w:lastColumn="0" w:noHBand="0" w:noVBand="1"/>
      </w:tblPr>
      <w:tblGrid>
        <w:gridCol w:w="4315"/>
        <w:gridCol w:w="4315"/>
      </w:tblGrid>
      <w:tr w:rsidR="00A03CCF" w14:paraId="25CCB21C" w14:textId="77777777" w:rsidTr="00A03CCF">
        <w:tc>
          <w:tcPr>
            <w:tcW w:w="4315" w:type="dxa"/>
          </w:tcPr>
          <w:p w14:paraId="6DBE8925" w14:textId="41CFD9D0" w:rsidR="00A03CCF" w:rsidRDefault="00D57AFC" w:rsidP="00D074FA">
            <w:pPr>
              <w:keepNext/>
              <w:jc w:val="center"/>
            </w:pPr>
            <w:r w:rsidRPr="00D57AFC">
              <w:rPr>
                <w:noProof/>
              </w:rPr>
              <w:lastRenderedPageBreak/>
              <w:drawing>
                <wp:inline distT="0" distB="0" distL="0" distR="0" wp14:anchorId="5DE3D4C8" wp14:editId="6BD40EE3">
                  <wp:extent cx="1587251" cy="3017520"/>
                  <wp:effectExtent l="0" t="0" r="63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87251" cy="3017520"/>
                          </a:xfrm>
                          <a:prstGeom prst="rect">
                            <a:avLst/>
                          </a:prstGeom>
                        </pic:spPr>
                      </pic:pic>
                    </a:graphicData>
                  </a:graphic>
                </wp:inline>
              </w:drawing>
            </w:r>
          </w:p>
          <w:p w14:paraId="00988B5B" w14:textId="30C8DA02" w:rsidR="00A03CCF" w:rsidRDefault="00A03CCF" w:rsidP="00A03CCF">
            <w:pPr>
              <w:pStyle w:val="Caption"/>
              <w:jc w:val="center"/>
            </w:pPr>
            <w:r>
              <w:t xml:space="preserve">Figure </w:t>
            </w:r>
            <w:fldSimple w:instr=" SEQ Figure \* ARABIC ">
              <w:r w:rsidR="00CB6D1F">
                <w:rPr>
                  <w:noProof/>
                </w:rPr>
                <w:t>10</w:t>
              </w:r>
            </w:fldSimple>
            <w:r>
              <w:t xml:space="preserve"> - Incremental IRR for Wind + Diesel vs. Diesel, No Carbon Tax</w:t>
            </w:r>
          </w:p>
        </w:tc>
        <w:tc>
          <w:tcPr>
            <w:tcW w:w="4315" w:type="dxa"/>
          </w:tcPr>
          <w:p w14:paraId="3070F54D" w14:textId="12E1DAF2" w:rsidR="00BC01AD" w:rsidRDefault="00065F71" w:rsidP="00BC01AD">
            <w:pPr>
              <w:keepNext/>
              <w:jc w:val="center"/>
            </w:pPr>
            <w:r w:rsidRPr="00065F71">
              <w:rPr>
                <w:noProof/>
              </w:rPr>
              <w:drawing>
                <wp:inline distT="0" distB="0" distL="0" distR="0" wp14:anchorId="7D99318E" wp14:editId="09DDF6B0">
                  <wp:extent cx="1587251" cy="3017520"/>
                  <wp:effectExtent l="0" t="0" r="63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87251" cy="3017520"/>
                          </a:xfrm>
                          <a:prstGeom prst="rect">
                            <a:avLst/>
                          </a:prstGeom>
                        </pic:spPr>
                      </pic:pic>
                    </a:graphicData>
                  </a:graphic>
                </wp:inline>
              </w:drawing>
            </w:r>
          </w:p>
          <w:p w14:paraId="7726C7D2" w14:textId="75CFB3E7" w:rsidR="00A03CCF" w:rsidRDefault="00BC01AD" w:rsidP="00BC01AD">
            <w:pPr>
              <w:pStyle w:val="Caption"/>
              <w:jc w:val="center"/>
            </w:pPr>
            <w:r>
              <w:t xml:space="preserve">Figure </w:t>
            </w:r>
            <w:fldSimple w:instr=" SEQ Figure \* ARABIC ">
              <w:r w:rsidR="00CB6D1F">
                <w:rPr>
                  <w:noProof/>
                </w:rPr>
                <w:t>11</w:t>
              </w:r>
            </w:fldSimple>
            <w:r>
              <w:t xml:space="preserve"> - Incremental IRR for Wind + </w:t>
            </w:r>
            <w:r w:rsidR="00065F71">
              <w:t xml:space="preserve">Solar + </w:t>
            </w:r>
            <w:r>
              <w:t xml:space="preserve">Diesel vs. </w:t>
            </w:r>
            <w:r w:rsidR="00065F71">
              <w:t xml:space="preserve">Wind + </w:t>
            </w:r>
            <w:r>
              <w:t>Di</w:t>
            </w:r>
            <w:r w:rsidR="003431AB">
              <w:t xml:space="preserve">esel, </w:t>
            </w:r>
            <w:r w:rsidR="00772072">
              <w:t>No Carbon Ta</w:t>
            </w:r>
            <w:r w:rsidR="008E0760">
              <w:t>x</w:t>
            </w:r>
          </w:p>
        </w:tc>
      </w:tr>
      <w:tr w:rsidR="003431AB" w14:paraId="2261B73A" w14:textId="77777777" w:rsidTr="00A03CCF">
        <w:tc>
          <w:tcPr>
            <w:tcW w:w="4315" w:type="dxa"/>
          </w:tcPr>
          <w:p w14:paraId="4F87B097" w14:textId="6AF5F85C" w:rsidR="003431AB" w:rsidRDefault="00FB541D" w:rsidP="003431AB">
            <w:pPr>
              <w:keepNext/>
              <w:jc w:val="center"/>
            </w:pPr>
            <w:r w:rsidRPr="00FB541D">
              <w:rPr>
                <w:noProof/>
              </w:rPr>
              <w:drawing>
                <wp:inline distT="0" distB="0" distL="0" distR="0" wp14:anchorId="7945CC44" wp14:editId="14CB8B42">
                  <wp:extent cx="1587251" cy="3017520"/>
                  <wp:effectExtent l="0" t="0" r="63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87251" cy="3017520"/>
                          </a:xfrm>
                          <a:prstGeom prst="rect">
                            <a:avLst/>
                          </a:prstGeom>
                        </pic:spPr>
                      </pic:pic>
                    </a:graphicData>
                  </a:graphic>
                </wp:inline>
              </w:drawing>
            </w:r>
          </w:p>
          <w:p w14:paraId="3D21CA49" w14:textId="59E04127" w:rsidR="003431AB" w:rsidRPr="003C4B87" w:rsidRDefault="003431AB" w:rsidP="003431AB">
            <w:pPr>
              <w:pStyle w:val="Caption"/>
              <w:jc w:val="center"/>
              <w:rPr>
                <w:sz w:val="20"/>
                <w:szCs w:val="20"/>
              </w:rPr>
            </w:pPr>
            <w:r w:rsidRPr="003C4B87">
              <w:rPr>
                <w:sz w:val="20"/>
                <w:szCs w:val="20"/>
              </w:rPr>
              <w:t xml:space="preserve">Figure </w:t>
            </w:r>
            <w:r w:rsidRPr="003C4B87">
              <w:rPr>
                <w:sz w:val="20"/>
                <w:szCs w:val="20"/>
              </w:rPr>
              <w:fldChar w:fldCharType="begin"/>
            </w:r>
            <w:r w:rsidRPr="003C4B87">
              <w:rPr>
                <w:sz w:val="20"/>
                <w:szCs w:val="20"/>
              </w:rPr>
              <w:instrText xml:space="preserve"> SEQ Figure \* ARABIC </w:instrText>
            </w:r>
            <w:r w:rsidRPr="003C4B87">
              <w:rPr>
                <w:sz w:val="20"/>
                <w:szCs w:val="20"/>
              </w:rPr>
              <w:fldChar w:fldCharType="separate"/>
            </w:r>
            <w:r w:rsidR="00CB6D1F">
              <w:rPr>
                <w:noProof/>
                <w:sz w:val="20"/>
                <w:szCs w:val="20"/>
              </w:rPr>
              <w:t>12</w:t>
            </w:r>
            <w:r w:rsidRPr="003C4B87">
              <w:rPr>
                <w:sz w:val="20"/>
                <w:szCs w:val="20"/>
              </w:rPr>
              <w:fldChar w:fldCharType="end"/>
            </w:r>
            <w:r w:rsidRPr="003C4B87">
              <w:rPr>
                <w:sz w:val="20"/>
                <w:szCs w:val="20"/>
              </w:rPr>
              <w:t xml:space="preserve"> - Incremental IRR for </w:t>
            </w:r>
            <w:r w:rsidR="00046DA2" w:rsidRPr="003C4B87">
              <w:rPr>
                <w:sz w:val="20"/>
                <w:szCs w:val="20"/>
              </w:rPr>
              <w:t>Solar + Diesel vs. Wind + Solar + Diesel, No Carbon Tax</w:t>
            </w:r>
          </w:p>
        </w:tc>
        <w:tc>
          <w:tcPr>
            <w:tcW w:w="4315" w:type="dxa"/>
          </w:tcPr>
          <w:p w14:paraId="3C2F38FB" w14:textId="77777777" w:rsidR="007E3D96" w:rsidRDefault="007E3D96" w:rsidP="007E3D96">
            <w:pPr>
              <w:keepNext/>
              <w:jc w:val="center"/>
            </w:pPr>
            <w:r w:rsidRPr="007E3D96">
              <w:rPr>
                <w:noProof/>
              </w:rPr>
              <w:drawing>
                <wp:inline distT="0" distB="0" distL="0" distR="0" wp14:anchorId="2ACEBB41" wp14:editId="2A372E0B">
                  <wp:extent cx="1664207" cy="30175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64207" cy="3017520"/>
                          </a:xfrm>
                          <a:prstGeom prst="rect">
                            <a:avLst/>
                          </a:prstGeom>
                        </pic:spPr>
                      </pic:pic>
                    </a:graphicData>
                  </a:graphic>
                </wp:inline>
              </w:drawing>
            </w:r>
          </w:p>
          <w:p w14:paraId="545A2C48" w14:textId="0C0CD5ED" w:rsidR="007E3D96" w:rsidRPr="007E3D96" w:rsidRDefault="007E3D96" w:rsidP="007E3D96">
            <w:pPr>
              <w:pStyle w:val="Caption"/>
              <w:jc w:val="center"/>
            </w:pPr>
            <w:r>
              <w:t xml:space="preserve">Figure </w:t>
            </w:r>
            <w:fldSimple w:instr=" SEQ Figure \* ARABIC ">
              <w:r w:rsidR="00CB6D1F">
                <w:rPr>
                  <w:noProof/>
                </w:rPr>
                <w:t>13</w:t>
              </w:r>
            </w:fldSimple>
            <w:r>
              <w:t xml:space="preserve"> - Incremental IRR for Wind + Diesel vs. Diesel, No Carbon Tax, UK</w:t>
            </w:r>
          </w:p>
        </w:tc>
      </w:tr>
      <w:tr w:rsidR="0069782F" w14:paraId="642CE151" w14:textId="77777777" w:rsidTr="00A03CCF">
        <w:tc>
          <w:tcPr>
            <w:tcW w:w="4315" w:type="dxa"/>
          </w:tcPr>
          <w:p w14:paraId="3FDDD166" w14:textId="77777777" w:rsidR="0069782F" w:rsidRDefault="0069782F" w:rsidP="0069782F">
            <w:pPr>
              <w:keepNext/>
              <w:jc w:val="center"/>
            </w:pPr>
            <w:r w:rsidRPr="0069782F">
              <w:rPr>
                <w:noProof/>
              </w:rPr>
              <w:lastRenderedPageBreak/>
              <w:drawing>
                <wp:inline distT="0" distB="0" distL="0" distR="0" wp14:anchorId="7B7BB714" wp14:editId="42A12FD8">
                  <wp:extent cx="1683447" cy="320040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83447" cy="3200400"/>
                          </a:xfrm>
                          <a:prstGeom prst="rect">
                            <a:avLst/>
                          </a:prstGeom>
                        </pic:spPr>
                      </pic:pic>
                    </a:graphicData>
                  </a:graphic>
                </wp:inline>
              </w:drawing>
            </w:r>
          </w:p>
          <w:p w14:paraId="23662B65" w14:textId="25396381" w:rsidR="0069782F" w:rsidRPr="00FB541D" w:rsidRDefault="0069782F" w:rsidP="0069782F">
            <w:pPr>
              <w:pStyle w:val="Caption"/>
              <w:jc w:val="center"/>
            </w:pPr>
            <w:r>
              <w:t xml:space="preserve">Figure </w:t>
            </w:r>
            <w:fldSimple w:instr=" SEQ Figure \* ARABIC ">
              <w:r w:rsidR="00CB6D1F">
                <w:rPr>
                  <w:noProof/>
                </w:rPr>
                <w:t>14</w:t>
              </w:r>
            </w:fldSimple>
            <w:r>
              <w:t xml:space="preserve"> - Incremental IRR for Wind + Solar + Diesel vs. Wind + Diesel, No Carbon Tax, UK</w:t>
            </w:r>
          </w:p>
        </w:tc>
        <w:tc>
          <w:tcPr>
            <w:tcW w:w="4315" w:type="dxa"/>
          </w:tcPr>
          <w:p w14:paraId="064E9388" w14:textId="77777777" w:rsidR="00043E1E" w:rsidRDefault="00043E1E" w:rsidP="00043E1E">
            <w:pPr>
              <w:keepNext/>
              <w:jc w:val="center"/>
            </w:pPr>
            <w:r w:rsidRPr="00043E1E">
              <w:rPr>
                <w:noProof/>
              </w:rPr>
              <w:drawing>
                <wp:inline distT="0" distB="0" distL="0" distR="0" wp14:anchorId="3026B332" wp14:editId="0690DE8D">
                  <wp:extent cx="1683447" cy="320040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83447" cy="3200400"/>
                          </a:xfrm>
                          <a:prstGeom prst="rect">
                            <a:avLst/>
                          </a:prstGeom>
                        </pic:spPr>
                      </pic:pic>
                    </a:graphicData>
                  </a:graphic>
                </wp:inline>
              </w:drawing>
            </w:r>
          </w:p>
          <w:p w14:paraId="219B76E5" w14:textId="403037B1" w:rsidR="0069782F" w:rsidRPr="007E3D96" w:rsidRDefault="00043E1E" w:rsidP="00043E1E">
            <w:pPr>
              <w:pStyle w:val="Caption"/>
              <w:jc w:val="center"/>
            </w:pPr>
            <w:r>
              <w:t xml:space="preserve">Figure </w:t>
            </w:r>
            <w:fldSimple w:instr=" SEQ Figure \* ARABIC ">
              <w:r w:rsidR="00CB6D1F">
                <w:rPr>
                  <w:noProof/>
                </w:rPr>
                <w:t>15</w:t>
              </w:r>
            </w:fldSimple>
            <w:r>
              <w:t xml:space="preserve"> - Incremental IRR for Solar + Diesel vs Wind + Solar + Diesel, No Carbon Tax, UK</w:t>
            </w:r>
          </w:p>
        </w:tc>
      </w:tr>
    </w:tbl>
    <w:p w14:paraId="3C40FE85" w14:textId="37DFBD66" w:rsidR="00A03CCF" w:rsidRDefault="00A03CCF" w:rsidP="00A03CCF"/>
    <w:p w14:paraId="3D7F9210" w14:textId="52643FF2" w:rsidR="00BC01AD" w:rsidRPr="00A03CCF" w:rsidRDefault="00BC01AD" w:rsidP="00A03CCF"/>
    <w:p w14:paraId="3E2BC0FB" w14:textId="19CD6D47" w:rsidR="00A03CCF" w:rsidRPr="00A03CCF" w:rsidRDefault="00A03CCF" w:rsidP="00A03CCF"/>
    <w:p w14:paraId="3BA61190" w14:textId="685C6B8B" w:rsidR="00DF0657" w:rsidRDefault="00DF0657" w:rsidP="00DF0657">
      <w:pPr>
        <w:pStyle w:val="Caption"/>
      </w:pPr>
    </w:p>
    <w:p w14:paraId="75AE5F96" w14:textId="58B2AC86" w:rsidR="0092729C" w:rsidRPr="0092729C" w:rsidRDefault="0092729C" w:rsidP="0092729C">
      <w:pPr>
        <w:jc w:val="center"/>
      </w:pPr>
    </w:p>
    <w:p w14:paraId="6935A97E" w14:textId="590D16EF" w:rsidR="00086F3C" w:rsidRDefault="00086F3C">
      <w:r>
        <w:br w:type="page"/>
      </w:r>
    </w:p>
    <w:bookmarkStart w:id="22" w:name="_Toc511311791" w:displacedByCustomXml="next"/>
    <w:sdt>
      <w:sdtPr>
        <w:rPr>
          <w:rFonts w:asciiTheme="minorHAnsi" w:eastAsiaTheme="minorHAnsi" w:hAnsiTheme="minorHAnsi" w:cstheme="minorBidi"/>
          <w:color w:val="595959" w:themeColor="text1" w:themeTint="A6"/>
          <w:sz w:val="22"/>
        </w:rPr>
        <w:id w:val="-414774341"/>
        <w:docPartObj>
          <w:docPartGallery w:val="Bibliographies"/>
          <w:docPartUnique/>
        </w:docPartObj>
      </w:sdtPr>
      <w:sdtEndPr/>
      <w:sdtContent>
        <w:p w14:paraId="1446002D" w14:textId="60189BF5" w:rsidR="0080561C" w:rsidRDefault="0080561C" w:rsidP="00086F3C">
          <w:pPr>
            <w:pStyle w:val="Heading1"/>
            <w:spacing w:line="240" w:lineRule="auto"/>
          </w:pPr>
          <w:r>
            <w:t>Bibliography</w:t>
          </w:r>
          <w:bookmarkEnd w:id="22"/>
        </w:p>
        <w:sdt>
          <w:sdtPr>
            <w:id w:val="111145805"/>
            <w:bibliography/>
          </w:sdtPr>
          <w:sdtEndPr/>
          <w:sdtContent>
            <w:p w14:paraId="1F039DCA" w14:textId="77777777" w:rsidR="007616A5" w:rsidRDefault="0080561C" w:rsidP="007616A5">
              <w:pPr>
                <w:pStyle w:val="Bibliography"/>
                <w:ind w:left="720" w:hanging="720"/>
                <w:rPr>
                  <w:noProof/>
                  <w:sz w:val="24"/>
                  <w:szCs w:val="24"/>
                </w:rPr>
              </w:pPr>
              <w:r>
                <w:fldChar w:fldCharType="begin"/>
              </w:r>
              <w:r>
                <w:instrText xml:space="preserve"> BIBLIOGRAPHY </w:instrText>
              </w:r>
              <w:r>
                <w:fldChar w:fldCharType="separate"/>
              </w:r>
              <w:r w:rsidR="007616A5">
                <w:rPr>
                  <w:noProof/>
                </w:rPr>
                <w:t xml:space="preserve">Pearson Canada, Inc. (2017). </w:t>
              </w:r>
              <w:r w:rsidR="007616A5">
                <w:rPr>
                  <w:i/>
                  <w:iCs/>
                  <w:noProof/>
                </w:rPr>
                <w:t>Engineering Economics, Sixth Edition.</w:t>
              </w:r>
              <w:r w:rsidR="007616A5">
                <w:rPr>
                  <w:noProof/>
                </w:rPr>
                <w:t xml:space="preserve"> Pearson Canada, Inc.</w:t>
              </w:r>
            </w:p>
            <w:p w14:paraId="68C9242C" w14:textId="77777777" w:rsidR="007616A5" w:rsidRDefault="007616A5" w:rsidP="007616A5">
              <w:pPr>
                <w:pStyle w:val="Bibliography"/>
                <w:ind w:left="720" w:hanging="720"/>
                <w:rPr>
                  <w:noProof/>
                </w:rPr>
              </w:pPr>
              <w:r>
                <w:rPr>
                  <w:noProof/>
                </w:rPr>
                <w:t xml:space="preserve">U.S. Energy Information Administration. (2018). </w:t>
              </w:r>
              <w:r>
                <w:rPr>
                  <w:i/>
                  <w:iCs/>
                  <w:noProof/>
                </w:rPr>
                <w:t>Levelized Cost and Levelized Avoided Cost of New Generation Resources in the Annual Energy Outlook 2018.</w:t>
              </w:r>
              <w:r>
                <w:rPr>
                  <w:noProof/>
                </w:rPr>
                <w:t xml:space="preserve"> U.S. Energy Information Administration.</w:t>
              </w:r>
            </w:p>
            <w:p w14:paraId="5C817126" w14:textId="6F0FAF47" w:rsidR="0080561C" w:rsidRDefault="0080561C" w:rsidP="007616A5">
              <w:pPr>
                <w:spacing w:line="240" w:lineRule="auto"/>
              </w:pPr>
              <w:r>
                <w:rPr>
                  <w:b/>
                  <w:bCs/>
                  <w:noProof/>
                </w:rPr>
                <w:fldChar w:fldCharType="end"/>
              </w:r>
            </w:p>
          </w:sdtContent>
        </w:sdt>
      </w:sdtContent>
    </w:sdt>
    <w:p w14:paraId="2576F3A1" w14:textId="77777777" w:rsidR="0080561C" w:rsidRPr="000C3ABF" w:rsidRDefault="0080561C" w:rsidP="00086F3C">
      <w:pPr>
        <w:spacing w:line="240" w:lineRule="auto"/>
      </w:pPr>
    </w:p>
    <w:sectPr w:rsidR="0080561C" w:rsidRPr="000C3ABF">
      <w:headerReference w:type="default" r:id="rId29"/>
      <w:footerReference w:type="default" r:id="rId30"/>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B812B5" w14:textId="77777777" w:rsidR="00600930" w:rsidRDefault="00600930" w:rsidP="00C6554A">
      <w:pPr>
        <w:spacing w:before="0" w:after="0" w:line="240" w:lineRule="auto"/>
      </w:pPr>
      <w:r>
        <w:separator/>
      </w:r>
    </w:p>
  </w:endnote>
  <w:endnote w:type="continuationSeparator" w:id="0">
    <w:p w14:paraId="52F3C0F6" w14:textId="77777777" w:rsidR="00600930" w:rsidRDefault="00600930"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nstantia">
    <w:panose1 w:val="02030602050306030303"/>
    <w:charset w:val="00"/>
    <w:family w:val="auto"/>
    <w:pitch w:val="variable"/>
    <w:sig w:usb0="A00002EF" w:usb1="4000204B" w:usb2="00000000" w:usb3="00000000" w:csb0="0000019F" w:csb1="00000000"/>
  </w:font>
  <w:font w:name="Segoe UI">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3E9E70" w14:textId="59F5F88F" w:rsidR="002163EE" w:rsidRDefault="00ED7C44">
    <w:pPr>
      <w:pStyle w:val="Footer"/>
    </w:pPr>
    <w:r>
      <w:t xml:space="preserve">Page </w:t>
    </w:r>
    <w:r>
      <w:fldChar w:fldCharType="begin"/>
    </w:r>
    <w:r>
      <w:instrText xml:space="preserve"> PAGE  \* Arabic  \* MERGEFORMAT </w:instrText>
    </w:r>
    <w:r>
      <w:fldChar w:fldCharType="separate"/>
    </w:r>
    <w:r w:rsidR="007B68C1">
      <w:rPr>
        <w:noProof/>
      </w:rPr>
      <w:t>7</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BDFE4A" w14:textId="77777777" w:rsidR="00600930" w:rsidRDefault="00600930" w:rsidP="00C6554A">
      <w:pPr>
        <w:spacing w:before="0" w:after="0" w:line="240" w:lineRule="auto"/>
      </w:pPr>
      <w:r>
        <w:separator/>
      </w:r>
    </w:p>
  </w:footnote>
  <w:footnote w:type="continuationSeparator" w:id="0">
    <w:p w14:paraId="197E534D" w14:textId="77777777" w:rsidR="00600930" w:rsidRDefault="00600930" w:rsidP="00C6554A">
      <w:pPr>
        <w:spacing w:before="0"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ABEAC6" w14:textId="01EAD58B" w:rsidR="00EA1C7C" w:rsidRDefault="00EA1C7C">
    <w:pPr>
      <w:pStyle w:val="Header"/>
    </w:pPr>
    <w:r>
      <w:t xml:space="preserve">ECON74000 Course Project </w:t>
    </w:r>
    <w:r>
      <w:ptab w:relativeTo="margin" w:alignment="center" w:leader="none"/>
    </w:r>
    <w:r>
      <w:ptab w:relativeTo="margin" w:alignment="right" w:leader="none"/>
    </w:r>
    <w:r>
      <w:t>Eelman, Rashevskyi, Abdallah</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61E62248"/>
    <w:lvl w:ilvl="0">
      <w:start w:val="1"/>
      <w:numFmt w:val="decimal"/>
      <w:lvlText w:val="%1."/>
      <w:lvlJc w:val="left"/>
      <w:pPr>
        <w:tabs>
          <w:tab w:val="num" w:pos="1800"/>
        </w:tabs>
        <w:ind w:left="1800" w:hanging="360"/>
      </w:pPr>
    </w:lvl>
  </w:abstractNum>
  <w:abstractNum w:abstractNumId="1">
    <w:nsid w:val="FFFFFF7D"/>
    <w:multiLevelType w:val="singleLevel"/>
    <w:tmpl w:val="DADA94F2"/>
    <w:lvl w:ilvl="0">
      <w:start w:val="1"/>
      <w:numFmt w:val="decimal"/>
      <w:lvlText w:val="%1."/>
      <w:lvlJc w:val="left"/>
      <w:pPr>
        <w:tabs>
          <w:tab w:val="num" w:pos="1440"/>
        </w:tabs>
        <w:ind w:left="1440" w:hanging="360"/>
      </w:pPr>
    </w:lvl>
  </w:abstractNum>
  <w:abstractNum w:abstractNumId="2">
    <w:nsid w:val="FFFFFF7E"/>
    <w:multiLevelType w:val="singleLevel"/>
    <w:tmpl w:val="A0E4E5B2"/>
    <w:lvl w:ilvl="0">
      <w:start w:val="1"/>
      <w:numFmt w:val="decimal"/>
      <w:lvlText w:val="%1."/>
      <w:lvlJc w:val="left"/>
      <w:pPr>
        <w:tabs>
          <w:tab w:val="num" w:pos="1080"/>
        </w:tabs>
        <w:ind w:left="1080" w:hanging="360"/>
      </w:pPr>
    </w:lvl>
  </w:abstractNum>
  <w:abstractNum w:abstractNumId="3">
    <w:nsid w:val="FFFFFF7F"/>
    <w:multiLevelType w:val="singleLevel"/>
    <w:tmpl w:val="B4188A06"/>
    <w:lvl w:ilvl="0">
      <w:start w:val="1"/>
      <w:numFmt w:val="decimal"/>
      <w:lvlText w:val="%1."/>
      <w:lvlJc w:val="left"/>
      <w:pPr>
        <w:tabs>
          <w:tab w:val="num" w:pos="720"/>
        </w:tabs>
        <w:ind w:left="720" w:hanging="360"/>
      </w:pPr>
    </w:lvl>
  </w:abstractNum>
  <w:abstractNum w:abstractNumId="4">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50B91565"/>
    <w:multiLevelType w:val="hybridMultilevel"/>
    <w:tmpl w:val="C0062A9A"/>
    <w:lvl w:ilvl="0" w:tplc="4E5ED0E0">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8"/>
  </w:num>
  <w:num w:numId="3">
    <w:abstractNumId w:val="8"/>
  </w:num>
  <w:num w:numId="4">
    <w:abstractNumId w:val="9"/>
  </w:num>
  <w:num w:numId="5">
    <w:abstractNumId w:val="12"/>
  </w:num>
  <w:num w:numId="6">
    <w:abstractNumId w:val="10"/>
  </w:num>
  <w:num w:numId="7">
    <w:abstractNumId w:val="11"/>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1EF9"/>
    <w:rsid w:val="00014017"/>
    <w:rsid w:val="00033C68"/>
    <w:rsid w:val="000374C6"/>
    <w:rsid w:val="00040955"/>
    <w:rsid w:val="00043E1E"/>
    <w:rsid w:val="00046DA2"/>
    <w:rsid w:val="00051891"/>
    <w:rsid w:val="00051BD2"/>
    <w:rsid w:val="00065F71"/>
    <w:rsid w:val="00086F3C"/>
    <w:rsid w:val="00094239"/>
    <w:rsid w:val="000A0FCD"/>
    <w:rsid w:val="000B4D93"/>
    <w:rsid w:val="000B5FB1"/>
    <w:rsid w:val="000B71E9"/>
    <w:rsid w:val="000C3ABF"/>
    <w:rsid w:val="000E3E66"/>
    <w:rsid w:val="000E6A19"/>
    <w:rsid w:val="000F0BF5"/>
    <w:rsid w:val="000F5B46"/>
    <w:rsid w:val="00100F13"/>
    <w:rsid w:val="00125BC7"/>
    <w:rsid w:val="00145949"/>
    <w:rsid w:val="00156520"/>
    <w:rsid w:val="00171A87"/>
    <w:rsid w:val="001C5EB7"/>
    <w:rsid w:val="001C6B23"/>
    <w:rsid w:val="001D57BF"/>
    <w:rsid w:val="00204911"/>
    <w:rsid w:val="00204D31"/>
    <w:rsid w:val="00224747"/>
    <w:rsid w:val="00241E3D"/>
    <w:rsid w:val="00246942"/>
    <w:rsid w:val="002554CD"/>
    <w:rsid w:val="00284769"/>
    <w:rsid w:val="0028579C"/>
    <w:rsid w:val="00293B83"/>
    <w:rsid w:val="00297C70"/>
    <w:rsid w:val="002A2F5D"/>
    <w:rsid w:val="002A348E"/>
    <w:rsid w:val="002A3D57"/>
    <w:rsid w:val="002B3DE0"/>
    <w:rsid w:val="002B4294"/>
    <w:rsid w:val="002B704A"/>
    <w:rsid w:val="002C3729"/>
    <w:rsid w:val="002D1565"/>
    <w:rsid w:val="002E41DC"/>
    <w:rsid w:val="002E6986"/>
    <w:rsid w:val="002F16EE"/>
    <w:rsid w:val="002F6025"/>
    <w:rsid w:val="00327E89"/>
    <w:rsid w:val="00333D0D"/>
    <w:rsid w:val="00340C69"/>
    <w:rsid w:val="003431AB"/>
    <w:rsid w:val="00345CA9"/>
    <w:rsid w:val="003539E6"/>
    <w:rsid w:val="003750F8"/>
    <w:rsid w:val="00385630"/>
    <w:rsid w:val="003932E7"/>
    <w:rsid w:val="00397E84"/>
    <w:rsid w:val="003A2F65"/>
    <w:rsid w:val="003A5C17"/>
    <w:rsid w:val="003B69D8"/>
    <w:rsid w:val="003C251C"/>
    <w:rsid w:val="003C41F7"/>
    <w:rsid w:val="003C4B87"/>
    <w:rsid w:val="003E44E0"/>
    <w:rsid w:val="003F2176"/>
    <w:rsid w:val="00404585"/>
    <w:rsid w:val="004117CB"/>
    <w:rsid w:val="00432AC5"/>
    <w:rsid w:val="00446E1C"/>
    <w:rsid w:val="004555BA"/>
    <w:rsid w:val="00457218"/>
    <w:rsid w:val="00463183"/>
    <w:rsid w:val="00465853"/>
    <w:rsid w:val="00477E1B"/>
    <w:rsid w:val="00480073"/>
    <w:rsid w:val="00480CC6"/>
    <w:rsid w:val="004812E4"/>
    <w:rsid w:val="00485B67"/>
    <w:rsid w:val="004A1EA9"/>
    <w:rsid w:val="004A3FC4"/>
    <w:rsid w:val="004A7D09"/>
    <w:rsid w:val="004C049F"/>
    <w:rsid w:val="004E0677"/>
    <w:rsid w:val="005000E2"/>
    <w:rsid w:val="00503D5A"/>
    <w:rsid w:val="00520214"/>
    <w:rsid w:val="0052549F"/>
    <w:rsid w:val="00542A40"/>
    <w:rsid w:val="005531E9"/>
    <w:rsid w:val="00573912"/>
    <w:rsid w:val="00574C2D"/>
    <w:rsid w:val="005759F8"/>
    <w:rsid w:val="00590917"/>
    <w:rsid w:val="00593FDE"/>
    <w:rsid w:val="005A1A2A"/>
    <w:rsid w:val="005A253D"/>
    <w:rsid w:val="005A6276"/>
    <w:rsid w:val="005F4793"/>
    <w:rsid w:val="005F5899"/>
    <w:rsid w:val="00600930"/>
    <w:rsid w:val="006033C9"/>
    <w:rsid w:val="006045E2"/>
    <w:rsid w:val="00611EBC"/>
    <w:rsid w:val="00616AD1"/>
    <w:rsid w:val="0062322C"/>
    <w:rsid w:val="00644FC1"/>
    <w:rsid w:val="00673878"/>
    <w:rsid w:val="0069782F"/>
    <w:rsid w:val="006A3CE7"/>
    <w:rsid w:val="006C2DB4"/>
    <w:rsid w:val="006C4D26"/>
    <w:rsid w:val="006E050C"/>
    <w:rsid w:val="00715E57"/>
    <w:rsid w:val="00717F8E"/>
    <w:rsid w:val="00722599"/>
    <w:rsid w:val="00726A89"/>
    <w:rsid w:val="007510CC"/>
    <w:rsid w:val="007616A5"/>
    <w:rsid w:val="00772072"/>
    <w:rsid w:val="00780A10"/>
    <w:rsid w:val="00785C36"/>
    <w:rsid w:val="007B2692"/>
    <w:rsid w:val="007B4E9B"/>
    <w:rsid w:val="007B68C1"/>
    <w:rsid w:val="007D3688"/>
    <w:rsid w:val="007E3D96"/>
    <w:rsid w:val="007F0370"/>
    <w:rsid w:val="007F5B4E"/>
    <w:rsid w:val="0080561C"/>
    <w:rsid w:val="008056D3"/>
    <w:rsid w:val="00816253"/>
    <w:rsid w:val="008228A7"/>
    <w:rsid w:val="00831E24"/>
    <w:rsid w:val="00850ED4"/>
    <w:rsid w:val="008731F4"/>
    <w:rsid w:val="00873905"/>
    <w:rsid w:val="00887888"/>
    <w:rsid w:val="008B5D10"/>
    <w:rsid w:val="008C59F9"/>
    <w:rsid w:val="008D6F55"/>
    <w:rsid w:val="008E0760"/>
    <w:rsid w:val="00907F6D"/>
    <w:rsid w:val="00914FC1"/>
    <w:rsid w:val="0092729C"/>
    <w:rsid w:val="00935BBA"/>
    <w:rsid w:val="009421BC"/>
    <w:rsid w:val="009507B6"/>
    <w:rsid w:val="009644A5"/>
    <w:rsid w:val="00967AC4"/>
    <w:rsid w:val="009E07C0"/>
    <w:rsid w:val="009F3623"/>
    <w:rsid w:val="00A03CCF"/>
    <w:rsid w:val="00A30C60"/>
    <w:rsid w:val="00A31A1A"/>
    <w:rsid w:val="00A47419"/>
    <w:rsid w:val="00A57F3C"/>
    <w:rsid w:val="00A906A1"/>
    <w:rsid w:val="00AA1D3E"/>
    <w:rsid w:val="00AA4265"/>
    <w:rsid w:val="00AB25C5"/>
    <w:rsid w:val="00AC47DB"/>
    <w:rsid w:val="00AC60D5"/>
    <w:rsid w:val="00AD6B9C"/>
    <w:rsid w:val="00AD6E7C"/>
    <w:rsid w:val="00AE0C77"/>
    <w:rsid w:val="00AE5943"/>
    <w:rsid w:val="00AF41A0"/>
    <w:rsid w:val="00AF4A1D"/>
    <w:rsid w:val="00B253E5"/>
    <w:rsid w:val="00B25864"/>
    <w:rsid w:val="00B36B2E"/>
    <w:rsid w:val="00B41EF9"/>
    <w:rsid w:val="00B507E5"/>
    <w:rsid w:val="00B56223"/>
    <w:rsid w:val="00B60124"/>
    <w:rsid w:val="00B76115"/>
    <w:rsid w:val="00B83C0D"/>
    <w:rsid w:val="00B86341"/>
    <w:rsid w:val="00BB0DC2"/>
    <w:rsid w:val="00BB2F97"/>
    <w:rsid w:val="00BC000B"/>
    <w:rsid w:val="00BC01AD"/>
    <w:rsid w:val="00BC41B7"/>
    <w:rsid w:val="00BD066A"/>
    <w:rsid w:val="00BE3EEE"/>
    <w:rsid w:val="00BF1938"/>
    <w:rsid w:val="00BF5B3B"/>
    <w:rsid w:val="00BF78F8"/>
    <w:rsid w:val="00C40726"/>
    <w:rsid w:val="00C502A8"/>
    <w:rsid w:val="00C523FF"/>
    <w:rsid w:val="00C6554A"/>
    <w:rsid w:val="00C714B4"/>
    <w:rsid w:val="00C8448E"/>
    <w:rsid w:val="00C85EBF"/>
    <w:rsid w:val="00C9686A"/>
    <w:rsid w:val="00CA3357"/>
    <w:rsid w:val="00CA3C11"/>
    <w:rsid w:val="00CB6D1F"/>
    <w:rsid w:val="00CE2109"/>
    <w:rsid w:val="00D04BAA"/>
    <w:rsid w:val="00D074FA"/>
    <w:rsid w:val="00D27D02"/>
    <w:rsid w:val="00D33790"/>
    <w:rsid w:val="00D467C5"/>
    <w:rsid w:val="00D510DE"/>
    <w:rsid w:val="00D57AFC"/>
    <w:rsid w:val="00D61E01"/>
    <w:rsid w:val="00D66720"/>
    <w:rsid w:val="00DA2EEB"/>
    <w:rsid w:val="00DA48B1"/>
    <w:rsid w:val="00DB23A7"/>
    <w:rsid w:val="00DC1755"/>
    <w:rsid w:val="00DC1E6B"/>
    <w:rsid w:val="00DC5294"/>
    <w:rsid w:val="00DF0657"/>
    <w:rsid w:val="00DF3071"/>
    <w:rsid w:val="00E22B83"/>
    <w:rsid w:val="00E3351E"/>
    <w:rsid w:val="00E62A19"/>
    <w:rsid w:val="00E90AFB"/>
    <w:rsid w:val="00E9526E"/>
    <w:rsid w:val="00EA1C7C"/>
    <w:rsid w:val="00EC2C65"/>
    <w:rsid w:val="00ED0AB6"/>
    <w:rsid w:val="00ED147D"/>
    <w:rsid w:val="00ED2974"/>
    <w:rsid w:val="00ED7C44"/>
    <w:rsid w:val="00EF6989"/>
    <w:rsid w:val="00F57AD9"/>
    <w:rsid w:val="00F64DAF"/>
    <w:rsid w:val="00F65184"/>
    <w:rsid w:val="00F72970"/>
    <w:rsid w:val="00F73267"/>
    <w:rsid w:val="00F82252"/>
    <w:rsid w:val="00F94D08"/>
    <w:rsid w:val="00FA1438"/>
    <w:rsid w:val="00FA4C8F"/>
    <w:rsid w:val="00FB541D"/>
    <w:rsid w:val="00FC3193"/>
    <w:rsid w:val="00FC7CC9"/>
    <w:rsid w:val="00FE39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E986A4"/>
  <w15:chartTrackingRefBased/>
  <w15:docId w15:val="{29EAD2B4-EB38-47A6-87F9-BD41DC0753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TOCHeading">
    <w:name w:val="TOC Heading"/>
    <w:basedOn w:val="Heading1"/>
    <w:next w:val="Normal"/>
    <w:uiPriority w:val="39"/>
    <w:unhideWhenUsed/>
    <w:qFormat/>
    <w:rsid w:val="00B41EF9"/>
    <w:pPr>
      <w:spacing w:before="240" w:after="0" w:line="259" w:lineRule="auto"/>
      <w:contextualSpacing w:val="0"/>
      <w:outlineLvl w:val="9"/>
    </w:pPr>
    <w:rPr>
      <w:szCs w:val="32"/>
    </w:rPr>
  </w:style>
  <w:style w:type="paragraph" w:styleId="TOC1">
    <w:name w:val="toc 1"/>
    <w:basedOn w:val="Normal"/>
    <w:next w:val="Normal"/>
    <w:autoRedefine/>
    <w:uiPriority w:val="39"/>
    <w:unhideWhenUsed/>
    <w:rsid w:val="00B41EF9"/>
    <w:pPr>
      <w:spacing w:after="100"/>
    </w:pPr>
  </w:style>
  <w:style w:type="paragraph" w:styleId="TOC2">
    <w:name w:val="toc 2"/>
    <w:basedOn w:val="Normal"/>
    <w:next w:val="Normal"/>
    <w:autoRedefine/>
    <w:uiPriority w:val="39"/>
    <w:unhideWhenUsed/>
    <w:rsid w:val="00B41EF9"/>
    <w:pPr>
      <w:spacing w:after="100"/>
      <w:ind w:left="220"/>
    </w:pPr>
  </w:style>
  <w:style w:type="paragraph" w:styleId="ListParagraph">
    <w:name w:val="List Paragraph"/>
    <w:basedOn w:val="Normal"/>
    <w:uiPriority w:val="34"/>
    <w:unhideWhenUsed/>
    <w:qFormat/>
    <w:rsid w:val="00385630"/>
    <w:pPr>
      <w:ind w:left="720"/>
      <w:contextualSpacing/>
    </w:pPr>
  </w:style>
  <w:style w:type="paragraph" w:styleId="TOC3">
    <w:name w:val="toc 3"/>
    <w:basedOn w:val="Normal"/>
    <w:next w:val="Normal"/>
    <w:autoRedefine/>
    <w:uiPriority w:val="39"/>
    <w:unhideWhenUsed/>
    <w:rsid w:val="00503D5A"/>
    <w:pPr>
      <w:spacing w:after="100"/>
      <w:ind w:left="440"/>
    </w:pPr>
  </w:style>
  <w:style w:type="paragraph" w:styleId="Bibliography">
    <w:name w:val="Bibliography"/>
    <w:basedOn w:val="Normal"/>
    <w:next w:val="Normal"/>
    <w:uiPriority w:val="37"/>
    <w:unhideWhenUsed/>
    <w:rsid w:val="0080561C"/>
  </w:style>
  <w:style w:type="table" w:styleId="TableGrid">
    <w:name w:val="Table Grid"/>
    <w:basedOn w:val="TableNormal"/>
    <w:uiPriority w:val="39"/>
    <w:rsid w:val="00F64DAF"/>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otnoteReference">
    <w:name w:val="footnote reference"/>
    <w:basedOn w:val="DefaultParagraphFont"/>
    <w:uiPriority w:val="99"/>
    <w:unhideWhenUsed/>
    <w:rsid w:val="007616A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346840">
      <w:bodyDiv w:val="1"/>
      <w:marLeft w:val="0"/>
      <w:marRight w:val="0"/>
      <w:marTop w:val="0"/>
      <w:marBottom w:val="0"/>
      <w:divBdr>
        <w:top w:val="none" w:sz="0" w:space="0" w:color="auto"/>
        <w:left w:val="none" w:sz="0" w:space="0" w:color="auto"/>
        <w:bottom w:val="none" w:sz="0" w:space="0" w:color="auto"/>
        <w:right w:val="none" w:sz="0" w:space="0" w:color="auto"/>
      </w:divBdr>
    </w:div>
    <w:div w:id="97605175">
      <w:bodyDiv w:val="1"/>
      <w:marLeft w:val="0"/>
      <w:marRight w:val="0"/>
      <w:marTop w:val="0"/>
      <w:marBottom w:val="0"/>
      <w:divBdr>
        <w:top w:val="none" w:sz="0" w:space="0" w:color="auto"/>
        <w:left w:val="none" w:sz="0" w:space="0" w:color="auto"/>
        <w:bottom w:val="none" w:sz="0" w:space="0" w:color="auto"/>
        <w:right w:val="none" w:sz="0" w:space="0" w:color="auto"/>
      </w:divBdr>
    </w:div>
    <w:div w:id="189730940">
      <w:bodyDiv w:val="1"/>
      <w:marLeft w:val="0"/>
      <w:marRight w:val="0"/>
      <w:marTop w:val="0"/>
      <w:marBottom w:val="0"/>
      <w:divBdr>
        <w:top w:val="none" w:sz="0" w:space="0" w:color="auto"/>
        <w:left w:val="none" w:sz="0" w:space="0" w:color="auto"/>
        <w:bottom w:val="none" w:sz="0" w:space="0" w:color="auto"/>
        <w:right w:val="none" w:sz="0" w:space="0" w:color="auto"/>
      </w:divBdr>
    </w:div>
    <w:div w:id="223805824">
      <w:bodyDiv w:val="1"/>
      <w:marLeft w:val="0"/>
      <w:marRight w:val="0"/>
      <w:marTop w:val="0"/>
      <w:marBottom w:val="0"/>
      <w:divBdr>
        <w:top w:val="none" w:sz="0" w:space="0" w:color="auto"/>
        <w:left w:val="none" w:sz="0" w:space="0" w:color="auto"/>
        <w:bottom w:val="none" w:sz="0" w:space="0" w:color="auto"/>
        <w:right w:val="none" w:sz="0" w:space="0" w:color="auto"/>
      </w:divBdr>
    </w:div>
    <w:div w:id="245384143">
      <w:bodyDiv w:val="1"/>
      <w:marLeft w:val="0"/>
      <w:marRight w:val="0"/>
      <w:marTop w:val="0"/>
      <w:marBottom w:val="0"/>
      <w:divBdr>
        <w:top w:val="none" w:sz="0" w:space="0" w:color="auto"/>
        <w:left w:val="none" w:sz="0" w:space="0" w:color="auto"/>
        <w:bottom w:val="none" w:sz="0" w:space="0" w:color="auto"/>
        <w:right w:val="none" w:sz="0" w:space="0" w:color="auto"/>
      </w:divBdr>
    </w:div>
    <w:div w:id="246695120">
      <w:bodyDiv w:val="1"/>
      <w:marLeft w:val="0"/>
      <w:marRight w:val="0"/>
      <w:marTop w:val="0"/>
      <w:marBottom w:val="0"/>
      <w:divBdr>
        <w:top w:val="none" w:sz="0" w:space="0" w:color="auto"/>
        <w:left w:val="none" w:sz="0" w:space="0" w:color="auto"/>
        <w:bottom w:val="none" w:sz="0" w:space="0" w:color="auto"/>
        <w:right w:val="none" w:sz="0" w:space="0" w:color="auto"/>
      </w:divBdr>
    </w:div>
    <w:div w:id="301035311">
      <w:bodyDiv w:val="1"/>
      <w:marLeft w:val="0"/>
      <w:marRight w:val="0"/>
      <w:marTop w:val="0"/>
      <w:marBottom w:val="0"/>
      <w:divBdr>
        <w:top w:val="none" w:sz="0" w:space="0" w:color="auto"/>
        <w:left w:val="none" w:sz="0" w:space="0" w:color="auto"/>
        <w:bottom w:val="none" w:sz="0" w:space="0" w:color="auto"/>
        <w:right w:val="none" w:sz="0" w:space="0" w:color="auto"/>
      </w:divBdr>
    </w:div>
    <w:div w:id="318582205">
      <w:bodyDiv w:val="1"/>
      <w:marLeft w:val="0"/>
      <w:marRight w:val="0"/>
      <w:marTop w:val="0"/>
      <w:marBottom w:val="0"/>
      <w:divBdr>
        <w:top w:val="none" w:sz="0" w:space="0" w:color="auto"/>
        <w:left w:val="none" w:sz="0" w:space="0" w:color="auto"/>
        <w:bottom w:val="none" w:sz="0" w:space="0" w:color="auto"/>
        <w:right w:val="none" w:sz="0" w:space="0" w:color="auto"/>
      </w:divBdr>
    </w:div>
    <w:div w:id="393940152">
      <w:bodyDiv w:val="1"/>
      <w:marLeft w:val="0"/>
      <w:marRight w:val="0"/>
      <w:marTop w:val="0"/>
      <w:marBottom w:val="0"/>
      <w:divBdr>
        <w:top w:val="none" w:sz="0" w:space="0" w:color="auto"/>
        <w:left w:val="none" w:sz="0" w:space="0" w:color="auto"/>
        <w:bottom w:val="none" w:sz="0" w:space="0" w:color="auto"/>
        <w:right w:val="none" w:sz="0" w:space="0" w:color="auto"/>
      </w:divBdr>
    </w:div>
    <w:div w:id="568148253">
      <w:bodyDiv w:val="1"/>
      <w:marLeft w:val="0"/>
      <w:marRight w:val="0"/>
      <w:marTop w:val="0"/>
      <w:marBottom w:val="0"/>
      <w:divBdr>
        <w:top w:val="none" w:sz="0" w:space="0" w:color="auto"/>
        <w:left w:val="none" w:sz="0" w:space="0" w:color="auto"/>
        <w:bottom w:val="none" w:sz="0" w:space="0" w:color="auto"/>
        <w:right w:val="none" w:sz="0" w:space="0" w:color="auto"/>
      </w:divBdr>
    </w:div>
    <w:div w:id="592515056">
      <w:bodyDiv w:val="1"/>
      <w:marLeft w:val="0"/>
      <w:marRight w:val="0"/>
      <w:marTop w:val="0"/>
      <w:marBottom w:val="0"/>
      <w:divBdr>
        <w:top w:val="none" w:sz="0" w:space="0" w:color="auto"/>
        <w:left w:val="none" w:sz="0" w:space="0" w:color="auto"/>
        <w:bottom w:val="none" w:sz="0" w:space="0" w:color="auto"/>
        <w:right w:val="none" w:sz="0" w:space="0" w:color="auto"/>
      </w:divBdr>
    </w:div>
    <w:div w:id="661397677">
      <w:bodyDiv w:val="1"/>
      <w:marLeft w:val="0"/>
      <w:marRight w:val="0"/>
      <w:marTop w:val="0"/>
      <w:marBottom w:val="0"/>
      <w:divBdr>
        <w:top w:val="none" w:sz="0" w:space="0" w:color="auto"/>
        <w:left w:val="none" w:sz="0" w:space="0" w:color="auto"/>
        <w:bottom w:val="none" w:sz="0" w:space="0" w:color="auto"/>
        <w:right w:val="none" w:sz="0" w:space="0" w:color="auto"/>
      </w:divBdr>
    </w:div>
    <w:div w:id="668556201">
      <w:bodyDiv w:val="1"/>
      <w:marLeft w:val="0"/>
      <w:marRight w:val="0"/>
      <w:marTop w:val="0"/>
      <w:marBottom w:val="0"/>
      <w:divBdr>
        <w:top w:val="none" w:sz="0" w:space="0" w:color="auto"/>
        <w:left w:val="none" w:sz="0" w:space="0" w:color="auto"/>
        <w:bottom w:val="none" w:sz="0" w:space="0" w:color="auto"/>
        <w:right w:val="none" w:sz="0" w:space="0" w:color="auto"/>
      </w:divBdr>
    </w:div>
    <w:div w:id="679432135">
      <w:bodyDiv w:val="1"/>
      <w:marLeft w:val="0"/>
      <w:marRight w:val="0"/>
      <w:marTop w:val="0"/>
      <w:marBottom w:val="0"/>
      <w:divBdr>
        <w:top w:val="none" w:sz="0" w:space="0" w:color="auto"/>
        <w:left w:val="none" w:sz="0" w:space="0" w:color="auto"/>
        <w:bottom w:val="none" w:sz="0" w:space="0" w:color="auto"/>
        <w:right w:val="none" w:sz="0" w:space="0" w:color="auto"/>
      </w:divBdr>
    </w:div>
    <w:div w:id="744453062">
      <w:bodyDiv w:val="1"/>
      <w:marLeft w:val="0"/>
      <w:marRight w:val="0"/>
      <w:marTop w:val="0"/>
      <w:marBottom w:val="0"/>
      <w:divBdr>
        <w:top w:val="none" w:sz="0" w:space="0" w:color="auto"/>
        <w:left w:val="none" w:sz="0" w:space="0" w:color="auto"/>
        <w:bottom w:val="none" w:sz="0" w:space="0" w:color="auto"/>
        <w:right w:val="none" w:sz="0" w:space="0" w:color="auto"/>
      </w:divBdr>
    </w:div>
    <w:div w:id="839082187">
      <w:bodyDiv w:val="1"/>
      <w:marLeft w:val="0"/>
      <w:marRight w:val="0"/>
      <w:marTop w:val="0"/>
      <w:marBottom w:val="0"/>
      <w:divBdr>
        <w:top w:val="none" w:sz="0" w:space="0" w:color="auto"/>
        <w:left w:val="none" w:sz="0" w:space="0" w:color="auto"/>
        <w:bottom w:val="none" w:sz="0" w:space="0" w:color="auto"/>
        <w:right w:val="none" w:sz="0" w:space="0" w:color="auto"/>
      </w:divBdr>
    </w:div>
    <w:div w:id="852457965">
      <w:bodyDiv w:val="1"/>
      <w:marLeft w:val="0"/>
      <w:marRight w:val="0"/>
      <w:marTop w:val="0"/>
      <w:marBottom w:val="0"/>
      <w:divBdr>
        <w:top w:val="none" w:sz="0" w:space="0" w:color="auto"/>
        <w:left w:val="none" w:sz="0" w:space="0" w:color="auto"/>
        <w:bottom w:val="none" w:sz="0" w:space="0" w:color="auto"/>
        <w:right w:val="none" w:sz="0" w:space="0" w:color="auto"/>
      </w:divBdr>
    </w:div>
    <w:div w:id="859201466">
      <w:bodyDiv w:val="1"/>
      <w:marLeft w:val="0"/>
      <w:marRight w:val="0"/>
      <w:marTop w:val="0"/>
      <w:marBottom w:val="0"/>
      <w:divBdr>
        <w:top w:val="none" w:sz="0" w:space="0" w:color="auto"/>
        <w:left w:val="none" w:sz="0" w:space="0" w:color="auto"/>
        <w:bottom w:val="none" w:sz="0" w:space="0" w:color="auto"/>
        <w:right w:val="none" w:sz="0" w:space="0" w:color="auto"/>
      </w:divBdr>
    </w:div>
    <w:div w:id="937517544">
      <w:bodyDiv w:val="1"/>
      <w:marLeft w:val="0"/>
      <w:marRight w:val="0"/>
      <w:marTop w:val="0"/>
      <w:marBottom w:val="0"/>
      <w:divBdr>
        <w:top w:val="none" w:sz="0" w:space="0" w:color="auto"/>
        <w:left w:val="none" w:sz="0" w:space="0" w:color="auto"/>
        <w:bottom w:val="none" w:sz="0" w:space="0" w:color="auto"/>
        <w:right w:val="none" w:sz="0" w:space="0" w:color="auto"/>
      </w:divBdr>
    </w:div>
    <w:div w:id="956329708">
      <w:bodyDiv w:val="1"/>
      <w:marLeft w:val="0"/>
      <w:marRight w:val="0"/>
      <w:marTop w:val="0"/>
      <w:marBottom w:val="0"/>
      <w:divBdr>
        <w:top w:val="none" w:sz="0" w:space="0" w:color="auto"/>
        <w:left w:val="none" w:sz="0" w:space="0" w:color="auto"/>
        <w:bottom w:val="none" w:sz="0" w:space="0" w:color="auto"/>
        <w:right w:val="none" w:sz="0" w:space="0" w:color="auto"/>
      </w:divBdr>
    </w:div>
    <w:div w:id="1066417197">
      <w:bodyDiv w:val="1"/>
      <w:marLeft w:val="0"/>
      <w:marRight w:val="0"/>
      <w:marTop w:val="0"/>
      <w:marBottom w:val="0"/>
      <w:divBdr>
        <w:top w:val="none" w:sz="0" w:space="0" w:color="auto"/>
        <w:left w:val="none" w:sz="0" w:space="0" w:color="auto"/>
        <w:bottom w:val="none" w:sz="0" w:space="0" w:color="auto"/>
        <w:right w:val="none" w:sz="0" w:space="0" w:color="auto"/>
      </w:divBdr>
    </w:div>
    <w:div w:id="1364210689">
      <w:bodyDiv w:val="1"/>
      <w:marLeft w:val="0"/>
      <w:marRight w:val="0"/>
      <w:marTop w:val="0"/>
      <w:marBottom w:val="0"/>
      <w:divBdr>
        <w:top w:val="none" w:sz="0" w:space="0" w:color="auto"/>
        <w:left w:val="none" w:sz="0" w:space="0" w:color="auto"/>
        <w:bottom w:val="none" w:sz="0" w:space="0" w:color="auto"/>
        <w:right w:val="none" w:sz="0" w:space="0" w:color="auto"/>
      </w:divBdr>
    </w:div>
    <w:div w:id="1465543439">
      <w:bodyDiv w:val="1"/>
      <w:marLeft w:val="0"/>
      <w:marRight w:val="0"/>
      <w:marTop w:val="0"/>
      <w:marBottom w:val="0"/>
      <w:divBdr>
        <w:top w:val="none" w:sz="0" w:space="0" w:color="auto"/>
        <w:left w:val="none" w:sz="0" w:space="0" w:color="auto"/>
        <w:bottom w:val="none" w:sz="0" w:space="0" w:color="auto"/>
        <w:right w:val="none" w:sz="0" w:space="0" w:color="auto"/>
      </w:divBdr>
    </w:div>
    <w:div w:id="1583829576">
      <w:bodyDiv w:val="1"/>
      <w:marLeft w:val="0"/>
      <w:marRight w:val="0"/>
      <w:marTop w:val="0"/>
      <w:marBottom w:val="0"/>
      <w:divBdr>
        <w:top w:val="none" w:sz="0" w:space="0" w:color="auto"/>
        <w:left w:val="none" w:sz="0" w:space="0" w:color="auto"/>
        <w:bottom w:val="none" w:sz="0" w:space="0" w:color="auto"/>
        <w:right w:val="none" w:sz="0" w:space="0" w:color="auto"/>
      </w:divBdr>
    </w:div>
    <w:div w:id="1591351939">
      <w:bodyDiv w:val="1"/>
      <w:marLeft w:val="0"/>
      <w:marRight w:val="0"/>
      <w:marTop w:val="0"/>
      <w:marBottom w:val="0"/>
      <w:divBdr>
        <w:top w:val="none" w:sz="0" w:space="0" w:color="auto"/>
        <w:left w:val="none" w:sz="0" w:space="0" w:color="auto"/>
        <w:bottom w:val="none" w:sz="0" w:space="0" w:color="auto"/>
        <w:right w:val="none" w:sz="0" w:space="0" w:color="auto"/>
      </w:divBdr>
    </w:div>
    <w:div w:id="1826435955">
      <w:bodyDiv w:val="1"/>
      <w:marLeft w:val="0"/>
      <w:marRight w:val="0"/>
      <w:marTop w:val="0"/>
      <w:marBottom w:val="0"/>
      <w:divBdr>
        <w:top w:val="none" w:sz="0" w:space="0" w:color="auto"/>
        <w:left w:val="none" w:sz="0" w:space="0" w:color="auto"/>
        <w:bottom w:val="none" w:sz="0" w:space="0" w:color="auto"/>
        <w:right w:val="none" w:sz="0" w:space="0" w:color="auto"/>
      </w:divBdr>
    </w:div>
    <w:div w:id="1964726221">
      <w:bodyDiv w:val="1"/>
      <w:marLeft w:val="0"/>
      <w:marRight w:val="0"/>
      <w:marTop w:val="0"/>
      <w:marBottom w:val="0"/>
      <w:divBdr>
        <w:top w:val="none" w:sz="0" w:space="0" w:color="auto"/>
        <w:left w:val="none" w:sz="0" w:space="0" w:color="auto"/>
        <w:bottom w:val="none" w:sz="0" w:space="0" w:color="auto"/>
        <w:right w:val="none" w:sz="0" w:space="0" w:color="auto"/>
      </w:divBdr>
    </w:div>
    <w:div w:id="2022195833">
      <w:bodyDiv w:val="1"/>
      <w:marLeft w:val="0"/>
      <w:marRight w:val="0"/>
      <w:marTop w:val="0"/>
      <w:marBottom w:val="0"/>
      <w:divBdr>
        <w:top w:val="none" w:sz="0" w:space="0" w:color="auto"/>
        <w:left w:val="none" w:sz="0" w:space="0" w:color="auto"/>
        <w:bottom w:val="none" w:sz="0" w:space="0" w:color="auto"/>
        <w:right w:val="none" w:sz="0" w:space="0" w:color="auto"/>
      </w:divBdr>
    </w:div>
    <w:div w:id="2028290174">
      <w:bodyDiv w:val="1"/>
      <w:marLeft w:val="0"/>
      <w:marRight w:val="0"/>
      <w:marTop w:val="0"/>
      <w:marBottom w:val="0"/>
      <w:divBdr>
        <w:top w:val="none" w:sz="0" w:space="0" w:color="auto"/>
        <w:left w:val="none" w:sz="0" w:space="0" w:color="auto"/>
        <w:bottom w:val="none" w:sz="0" w:space="0" w:color="auto"/>
        <w:right w:val="none" w:sz="0" w:space="0" w:color="auto"/>
      </w:divBdr>
    </w:div>
    <w:div w:id="2066447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header" Target="head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footer" Target="footer1.xml"/><Relationship Id="rId31" Type="http://schemas.openxmlformats.org/officeDocument/2006/relationships/fontTable" Target="fontTable.xml"/><Relationship Id="rId32" Type="http://schemas.openxmlformats.org/officeDocument/2006/relationships/glossaryDocument" Target="glossary/document.xm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theme" Target="theme/theme1.xml"/><Relationship Id="rId10" Type="http://schemas.openxmlformats.org/officeDocument/2006/relationships/image" Target="media/image3.emf"/><Relationship Id="rId11" Type="http://schemas.openxmlformats.org/officeDocument/2006/relationships/image" Target="media/image4.emf"/><Relationship Id="rId12" Type="http://schemas.openxmlformats.org/officeDocument/2006/relationships/image" Target="media/image5.png"/><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C:/Users/tabdallah1518/AppData/Roaming/Microsoft/Templates/Student%20report%20with%20cover%20photo.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nstantia">
    <w:panose1 w:val="02030602050306030303"/>
    <w:charset w:val="00"/>
    <w:family w:val="auto"/>
    <w:pitch w:val="variable"/>
    <w:sig w:usb0="A00002EF" w:usb1="4000204B" w:usb2="00000000" w:usb3="00000000" w:csb0="0000019F" w:csb1="00000000"/>
  </w:font>
  <w:font w:name="Segoe UI">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4089"/>
    <w:rsid w:val="003D3466"/>
    <w:rsid w:val="00EE40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E4089"/>
    <w:rPr>
      <w:color w:val="595959" w:themeColor="text1" w:themeTint="A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USE18</b:Tag>
    <b:SourceType>Report</b:SourceType>
    <b:Guid>{5620B9D8-5A3C-4D00-A7A9-F6805E4489CE}</b:Guid>
    <b:Title>Levelized Cost and Levelized Avoided Cost of New Generation Resources in the Annual Energy Outlook 2018</b:Title>
    <b:Year>2018</b:Year>
    <b:Publisher>U.S. Energy Information Administration</b:Publisher>
    <b:Author>
      <b:Author>
        <b:Corporate>U.S. Energy Information Administration</b:Corporate>
      </b:Author>
    </b:Author>
    <b:RefOrder>1</b:RefOrder>
  </b:Source>
  <b:Source>
    <b:Tag>Pea17</b:Tag>
    <b:SourceType>Book</b:SourceType>
    <b:Guid>{42A2F1AF-D085-4445-A63D-B92E1CED7606}</b:Guid>
    <b:Title>Engineering Economics, Sixth Edition</b:Title>
    <b:Year>2017</b:Year>
    <b:Author>
      <b:Author>
        <b:Corporate>Pearson Canada, Inc.</b:Corporate>
      </b:Author>
    </b:Author>
    <b:Publisher>Pearson Canada, Inc.</b:Publisher>
    <b:RefOrder>2</b:RefOrder>
  </b:Source>
</b:Sources>
</file>

<file path=customXml/itemProps1.xml><?xml version="1.0" encoding="utf-8"?>
<ds:datastoreItem xmlns:ds="http://schemas.openxmlformats.org/officeDocument/2006/customXml" ds:itemID="{FE61E408-5F04-6A43-B40C-86B0178BC5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photo.dotx</Template>
  <TotalTime>1531</TotalTime>
  <Pages>17</Pages>
  <Words>1790</Words>
  <Characters>10207</Characters>
  <Application>Microsoft Macintosh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"%username%"</dc:creator>
  <cp:keywords/>
  <dc:description/>
  <cp:lastModifiedBy>Stanislav Rashevskyi</cp:lastModifiedBy>
  <cp:revision>221</cp:revision>
  <dcterms:created xsi:type="dcterms:W3CDTF">2018-04-11T18:32:00Z</dcterms:created>
  <dcterms:modified xsi:type="dcterms:W3CDTF">2018-04-17T05:17:00Z</dcterms:modified>
</cp:coreProperties>
</file>